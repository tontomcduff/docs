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0C4" w:rsidRPr="006E74B0" w:rsidRDefault="0020197B">
      <w:pPr>
        <w:pStyle w:val="Title"/>
      </w:pPr>
      <w:bookmarkStart w:id="0" w:name="_GoBack"/>
      <w:bookmarkEnd w:id="0"/>
      <w:r>
        <w:t>Grand Tour of Andalusia</w:t>
      </w:r>
    </w:p>
    <w:tbl>
      <w:tblPr>
        <w:tblStyle w:val="GridTable4Accent1"/>
        <w:tblW w:w="5000" w:type="pct"/>
        <w:tblLayout w:type="fixed"/>
        <w:tblLook w:val="0420" w:firstRow="1" w:lastRow="0" w:firstColumn="0" w:lastColumn="0" w:noHBand="0" w:noVBand="1"/>
        <w:tblDescription w:val="Business trip itinerary table"/>
      </w:tblPr>
      <w:tblGrid>
        <w:gridCol w:w="1278"/>
        <w:gridCol w:w="2002"/>
        <w:gridCol w:w="1086"/>
        <w:gridCol w:w="1947"/>
        <w:gridCol w:w="1086"/>
        <w:gridCol w:w="2078"/>
        <w:gridCol w:w="1726"/>
        <w:gridCol w:w="1086"/>
        <w:gridCol w:w="2197"/>
      </w:tblGrid>
      <w:tr w:rsidR="009E5C4F" w:rsidRPr="006E74B0" w:rsidTr="009E5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Date:"/>
            <w:tag w:val="Date:"/>
            <w:id w:val="217634204"/>
            <w:placeholder>
              <w:docPart w:val="54739E4497DA427CAD25741EA2284494"/>
            </w:placeholder>
            <w:temporary/>
            <w:showingPlcHdr/>
          </w:sdtPr>
          <w:sdtEndPr/>
          <w:sdtContent>
            <w:tc>
              <w:tcPr>
                <w:tcW w:w="1269" w:type="dxa"/>
              </w:tcPr>
              <w:p w:rsidR="009820C4" w:rsidRPr="006E74B0" w:rsidRDefault="005960F1" w:rsidP="006E74B0">
                <w:r w:rsidRPr="006E74B0">
                  <w:t>Date</w:t>
                </w:r>
              </w:p>
            </w:tc>
          </w:sdtContent>
        </w:sdt>
        <w:sdt>
          <w:sdtPr>
            <w:alias w:val="Depart From:"/>
            <w:tag w:val="Depart From:"/>
            <w:id w:val="795333628"/>
            <w:placeholder>
              <w:docPart w:val="57EF8A1BBA5440F08F6EF748AE37D45A"/>
            </w:placeholder>
            <w:temporary/>
            <w:showingPlcHdr/>
          </w:sdtPr>
          <w:sdtEndPr/>
          <w:sdtContent>
            <w:tc>
              <w:tcPr>
                <w:tcW w:w="1989" w:type="dxa"/>
              </w:tcPr>
              <w:p w:rsidR="009820C4" w:rsidRPr="006E74B0" w:rsidRDefault="005960F1" w:rsidP="006E74B0">
                <w:r w:rsidRPr="006E74B0">
                  <w:t>Depart from</w:t>
                </w:r>
              </w:p>
            </w:tc>
          </w:sdtContent>
        </w:sdt>
        <w:sdt>
          <w:sdtPr>
            <w:alias w:val="Depart Time:"/>
            <w:tag w:val="Depart Time:"/>
            <w:id w:val="-1969579069"/>
            <w:placeholder>
              <w:docPart w:val="C8F3D9D4CC6943EF9783545088236ABE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9820C4" w:rsidRPr="006E74B0" w:rsidRDefault="005960F1" w:rsidP="009E5C4F">
                <w:r w:rsidRPr="006E74B0">
                  <w:t>Depart</w:t>
                </w:r>
                <w:r w:rsidR="009E5C4F">
                  <w:t xml:space="preserve"> </w:t>
                </w:r>
                <w:r w:rsidRPr="006E74B0">
                  <w:t>time</w:t>
                </w:r>
              </w:p>
            </w:tc>
          </w:sdtContent>
        </w:sdt>
        <w:sdt>
          <w:sdtPr>
            <w:alias w:val="Destination:"/>
            <w:tag w:val="Destination:"/>
            <w:id w:val="-738403806"/>
            <w:placeholder>
              <w:docPart w:val="E4934B0B557D4DA08B3E08C3F8D8F974"/>
            </w:placeholder>
            <w:temporary/>
            <w:showingPlcHdr/>
          </w:sdtPr>
          <w:sdtEndPr/>
          <w:sdtContent>
            <w:tc>
              <w:tcPr>
                <w:tcW w:w="1934" w:type="dxa"/>
              </w:tcPr>
              <w:p w:rsidR="009820C4" w:rsidRPr="006E74B0" w:rsidRDefault="005960F1" w:rsidP="006E74B0">
                <w:r w:rsidRPr="006E74B0">
                  <w:t>Destination</w:t>
                </w:r>
              </w:p>
            </w:tc>
          </w:sdtContent>
        </w:sdt>
        <w:sdt>
          <w:sdtPr>
            <w:alias w:val="Arrival Time:"/>
            <w:tag w:val="Arrival Time:"/>
            <w:id w:val="-1924946296"/>
            <w:placeholder>
              <w:docPart w:val="D8543C49CACE4BC5867E7B85D906B7A9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9820C4" w:rsidRPr="006E74B0" w:rsidRDefault="005960F1" w:rsidP="009E5C4F">
                <w:r w:rsidRPr="006E74B0">
                  <w:t>Arrival</w:t>
                </w:r>
                <w:r w:rsidR="009E5C4F">
                  <w:t xml:space="preserve"> </w:t>
                </w:r>
                <w:r w:rsidRPr="006E74B0">
                  <w:t>time</w:t>
                </w:r>
              </w:p>
            </w:tc>
          </w:sdtContent>
        </w:sdt>
        <w:sdt>
          <w:sdtPr>
            <w:alias w:val="Destination Address:"/>
            <w:tag w:val="Destination Address:"/>
            <w:id w:val="1374961978"/>
            <w:placeholder>
              <w:docPart w:val="91F863E03262482292AAEA0B775974D5"/>
            </w:placeholder>
            <w:temporary/>
            <w:showingPlcHdr/>
          </w:sdtPr>
          <w:sdtEndPr/>
          <w:sdtContent>
            <w:tc>
              <w:tcPr>
                <w:tcW w:w="2064" w:type="dxa"/>
              </w:tcPr>
              <w:p w:rsidR="009820C4" w:rsidRPr="006E74B0" w:rsidRDefault="005960F1" w:rsidP="006E74B0">
                <w:r w:rsidRPr="006E74B0">
                  <w:t>Destination address</w:t>
                </w:r>
              </w:p>
            </w:tc>
          </w:sdtContent>
        </w:sdt>
        <w:sdt>
          <w:sdtPr>
            <w:alias w:val="Phone number:"/>
            <w:tag w:val="Phone number:"/>
            <w:id w:val="2125111134"/>
            <w:placeholder>
              <w:docPart w:val="323A43A570E24488ABC90FE961C98D18"/>
            </w:placeholder>
            <w:temporary/>
            <w:showingPlcHdr/>
          </w:sdtPr>
          <w:sdtEndPr/>
          <w:sdtContent>
            <w:tc>
              <w:tcPr>
                <w:tcW w:w="1715" w:type="dxa"/>
              </w:tcPr>
              <w:p w:rsidR="009820C4" w:rsidRPr="006E74B0" w:rsidRDefault="005960F1" w:rsidP="006E74B0">
                <w:r w:rsidRPr="006E74B0">
                  <w:t>Phone number</w:t>
                </w:r>
              </w:p>
            </w:tc>
          </w:sdtContent>
        </w:sdt>
        <w:sdt>
          <w:sdtPr>
            <w:alias w:val="Travel Time:"/>
            <w:tag w:val="Travel Time:"/>
            <w:id w:val="-1800755423"/>
            <w:placeholder>
              <w:docPart w:val="F0CF36F2C2BC4D1FBEF2145662065141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9820C4" w:rsidRPr="006E74B0" w:rsidRDefault="005960F1" w:rsidP="009E5C4F">
                <w:r w:rsidRPr="006E74B0">
                  <w:t>Travel</w:t>
                </w:r>
                <w:r w:rsidR="009E5C4F">
                  <w:t xml:space="preserve"> </w:t>
                </w:r>
                <w:r w:rsidRPr="006E74B0">
                  <w:t>time</w:t>
                </w:r>
              </w:p>
            </w:tc>
          </w:sdtContent>
        </w:sdt>
        <w:sdt>
          <w:sdtPr>
            <w:alias w:val="Comments:"/>
            <w:tag w:val="Comments:"/>
            <w:id w:val="304518177"/>
            <w:placeholder>
              <w:docPart w:val="3AE305412D0343839F7D1AB4778E5BCF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9820C4" w:rsidRPr="006E74B0" w:rsidRDefault="005960F1" w:rsidP="006E74B0">
                <w:r w:rsidRPr="006E74B0">
                  <w:t>Comments</w:t>
                </w:r>
              </w:p>
            </w:tc>
          </w:sdtContent>
        </w:sdt>
      </w:tr>
      <w:tr w:rsidR="009E5C4F" w:rsidRPr="006E74B0" w:rsidTr="009E5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:rsidR="00A90BDC" w:rsidRPr="006E74B0" w:rsidRDefault="0020197B" w:rsidP="0020197B">
            <w:r>
              <w:t>09 May</w:t>
            </w:r>
          </w:p>
        </w:tc>
        <w:tc>
          <w:tcPr>
            <w:tcW w:w="1989" w:type="dxa"/>
          </w:tcPr>
          <w:p w:rsidR="009820C4" w:rsidRPr="006E74B0" w:rsidRDefault="0020197B" w:rsidP="0020197B">
            <w:r>
              <w:t>Edinburgh</w:t>
            </w:r>
          </w:p>
        </w:tc>
        <w:tc>
          <w:tcPr>
            <w:tcW w:w="1079" w:type="dxa"/>
          </w:tcPr>
          <w:p w:rsidR="009820C4" w:rsidRPr="006E74B0" w:rsidRDefault="0020197B" w:rsidP="0020197B">
            <w:r>
              <w:t>06:00</w:t>
            </w:r>
          </w:p>
        </w:tc>
        <w:tc>
          <w:tcPr>
            <w:tcW w:w="1934" w:type="dxa"/>
          </w:tcPr>
          <w:p w:rsidR="009820C4" w:rsidRPr="006E74B0" w:rsidRDefault="0020197B" w:rsidP="0020197B">
            <w:r>
              <w:t>SVQ</w:t>
            </w:r>
          </w:p>
        </w:tc>
        <w:tc>
          <w:tcPr>
            <w:tcW w:w="1079" w:type="dxa"/>
          </w:tcPr>
          <w:p w:rsidR="009820C4" w:rsidRPr="006E74B0" w:rsidRDefault="0020197B" w:rsidP="0020197B">
            <w:r>
              <w:t>10:15</w:t>
            </w:r>
          </w:p>
        </w:tc>
        <w:tc>
          <w:tcPr>
            <w:tcW w:w="2064" w:type="dxa"/>
          </w:tcPr>
          <w:p w:rsidR="009820C4" w:rsidRPr="006E74B0" w:rsidRDefault="0020197B" w:rsidP="0020197B">
            <w:r>
              <w:t>Transit</w:t>
            </w:r>
          </w:p>
        </w:tc>
        <w:tc>
          <w:tcPr>
            <w:tcW w:w="1715" w:type="dxa"/>
          </w:tcPr>
          <w:p w:rsidR="009820C4" w:rsidRPr="006E74B0" w:rsidRDefault="009820C4" w:rsidP="0020197B"/>
        </w:tc>
        <w:sdt>
          <w:sdtPr>
            <w:alias w:val="Travel Time:"/>
            <w:tag w:val="Travel Time:"/>
            <w:id w:val="-1466956964"/>
            <w:placeholder>
              <w:docPart w:val="74461526E3A3427886672CFDAFD44907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9820C4" w:rsidRPr="006E74B0" w:rsidRDefault="009E5C4F" w:rsidP="009E5C4F">
                <w:r w:rsidRPr="006E74B0">
                  <w:t>Travel</w:t>
                </w:r>
                <w:r>
                  <w:t xml:space="preserve"> </w:t>
                </w:r>
                <w:r w:rsidRPr="006E74B0">
                  <w:t>time</w:t>
                </w:r>
              </w:p>
            </w:tc>
          </w:sdtContent>
        </w:sdt>
        <w:tc>
          <w:tcPr>
            <w:tcW w:w="2182" w:type="dxa"/>
          </w:tcPr>
          <w:p w:rsidR="009820C4" w:rsidRPr="006E74B0" w:rsidRDefault="0020197B" w:rsidP="0020197B">
            <w:r>
              <w:t>Early flight from Edinburgh</w:t>
            </w:r>
          </w:p>
        </w:tc>
      </w:tr>
      <w:tr w:rsidR="003845AE" w:rsidRPr="006E74B0" w:rsidTr="009E5C4F">
        <w:tc>
          <w:tcPr>
            <w:tcW w:w="1269" w:type="dxa"/>
          </w:tcPr>
          <w:p w:rsidR="003845AE" w:rsidRPr="006E74B0" w:rsidRDefault="0020197B" w:rsidP="0020197B">
            <w:r>
              <w:t>09 May</w:t>
            </w:r>
          </w:p>
        </w:tc>
        <w:tc>
          <w:tcPr>
            <w:tcW w:w="1989" w:type="dxa"/>
          </w:tcPr>
          <w:p w:rsidR="003845AE" w:rsidRPr="006E74B0" w:rsidRDefault="0020197B" w:rsidP="0020197B">
            <w:r>
              <w:t>SVQ</w:t>
            </w:r>
          </w:p>
        </w:tc>
        <w:tc>
          <w:tcPr>
            <w:tcW w:w="1079" w:type="dxa"/>
          </w:tcPr>
          <w:p w:rsidR="003845AE" w:rsidRPr="006E74B0" w:rsidRDefault="0020197B" w:rsidP="0020197B">
            <w:r>
              <w:t>11:00</w:t>
            </w:r>
          </w:p>
        </w:tc>
        <w:tc>
          <w:tcPr>
            <w:tcW w:w="1934" w:type="dxa"/>
          </w:tcPr>
          <w:p w:rsidR="003845AE" w:rsidRPr="006E74B0" w:rsidRDefault="0020197B" w:rsidP="0020197B">
            <w:r>
              <w:t>Santa Justa (RENFE)</w:t>
            </w:r>
          </w:p>
        </w:tc>
        <w:tc>
          <w:tcPr>
            <w:tcW w:w="1079" w:type="dxa"/>
          </w:tcPr>
          <w:p w:rsidR="003845AE" w:rsidRPr="006E74B0" w:rsidRDefault="0020197B" w:rsidP="0020197B">
            <w:r>
              <w:t>11:30</w:t>
            </w:r>
          </w:p>
        </w:tc>
        <w:tc>
          <w:tcPr>
            <w:tcW w:w="2064" w:type="dxa"/>
          </w:tcPr>
          <w:p w:rsidR="003845AE" w:rsidRPr="006E74B0" w:rsidRDefault="0020197B" w:rsidP="0020197B">
            <w:r>
              <w:t>Train Station</w:t>
            </w:r>
          </w:p>
        </w:tc>
        <w:tc>
          <w:tcPr>
            <w:tcW w:w="1715" w:type="dxa"/>
          </w:tcPr>
          <w:p w:rsidR="003845AE" w:rsidRPr="006E74B0" w:rsidRDefault="003845AE" w:rsidP="0020197B"/>
        </w:tc>
        <w:tc>
          <w:tcPr>
            <w:tcW w:w="1079" w:type="dxa"/>
          </w:tcPr>
          <w:p w:rsidR="003845AE" w:rsidRPr="006E74B0" w:rsidRDefault="0020197B" w:rsidP="0020197B">
            <w:r>
              <w:t>30 mins</w:t>
            </w:r>
          </w:p>
        </w:tc>
        <w:tc>
          <w:tcPr>
            <w:tcW w:w="2182" w:type="dxa"/>
          </w:tcPr>
          <w:p w:rsidR="003845AE" w:rsidRPr="006E74B0" w:rsidRDefault="0020197B" w:rsidP="0020197B">
            <w:r>
              <w:t>Taxi to train station. Allow 45 mins for baggage etc.</w:t>
            </w:r>
          </w:p>
        </w:tc>
      </w:tr>
      <w:tr w:rsidR="003845AE" w:rsidRPr="006E74B0" w:rsidTr="009E5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:rsidR="003845AE" w:rsidRPr="006E74B0" w:rsidRDefault="0020197B" w:rsidP="0020197B">
            <w:r>
              <w:t>09 May</w:t>
            </w:r>
          </w:p>
        </w:tc>
        <w:tc>
          <w:tcPr>
            <w:tcW w:w="1989" w:type="dxa"/>
          </w:tcPr>
          <w:p w:rsidR="003845AE" w:rsidRPr="006E74B0" w:rsidRDefault="0020197B" w:rsidP="0020197B">
            <w:r>
              <w:t>Santa Justa</w:t>
            </w:r>
          </w:p>
        </w:tc>
        <w:tc>
          <w:tcPr>
            <w:tcW w:w="1079" w:type="dxa"/>
          </w:tcPr>
          <w:p w:rsidR="003845AE" w:rsidRPr="006E74B0" w:rsidRDefault="00AB1149" w:rsidP="00AB1149">
            <w:r>
              <w:t>11:45</w:t>
            </w:r>
          </w:p>
        </w:tc>
        <w:tc>
          <w:tcPr>
            <w:tcW w:w="1934" w:type="dxa"/>
          </w:tcPr>
          <w:p w:rsidR="003845AE" w:rsidRPr="006E74B0" w:rsidRDefault="0020197B" w:rsidP="0020197B">
            <w:r>
              <w:t>Cordoba</w:t>
            </w:r>
          </w:p>
        </w:tc>
        <w:tc>
          <w:tcPr>
            <w:tcW w:w="1079" w:type="dxa"/>
          </w:tcPr>
          <w:p w:rsidR="003845AE" w:rsidRPr="006E74B0" w:rsidRDefault="00AB1149" w:rsidP="00AB1149">
            <w:r>
              <w:t>12:27</w:t>
            </w:r>
          </w:p>
        </w:tc>
        <w:tc>
          <w:tcPr>
            <w:tcW w:w="2064" w:type="dxa"/>
          </w:tcPr>
          <w:p w:rsidR="003845AE" w:rsidRPr="006E74B0" w:rsidRDefault="0020197B" w:rsidP="0020197B">
            <w:r>
              <w:t>Tba</w:t>
            </w:r>
          </w:p>
        </w:tc>
        <w:tc>
          <w:tcPr>
            <w:tcW w:w="1715" w:type="dxa"/>
          </w:tcPr>
          <w:p w:rsidR="003845AE" w:rsidRPr="006E74B0" w:rsidRDefault="003845AE" w:rsidP="0020197B"/>
        </w:tc>
        <w:tc>
          <w:tcPr>
            <w:tcW w:w="1079" w:type="dxa"/>
          </w:tcPr>
          <w:p w:rsidR="003845AE" w:rsidRPr="006E74B0" w:rsidRDefault="00AB1149" w:rsidP="00AB1149">
            <w:r>
              <w:t>42mins</w:t>
            </w:r>
          </w:p>
        </w:tc>
        <w:tc>
          <w:tcPr>
            <w:tcW w:w="2182" w:type="dxa"/>
          </w:tcPr>
          <w:p w:rsidR="003845AE" w:rsidRPr="006E74B0" w:rsidRDefault="0020197B" w:rsidP="0020197B">
            <w:r>
              <w:t>2 nights in Cordoba</w:t>
            </w:r>
          </w:p>
        </w:tc>
      </w:tr>
      <w:tr w:rsidR="003845AE" w:rsidRPr="006E74B0" w:rsidTr="009E5C4F">
        <w:tc>
          <w:tcPr>
            <w:tcW w:w="1269" w:type="dxa"/>
          </w:tcPr>
          <w:p w:rsidR="003845AE" w:rsidRPr="006E74B0" w:rsidRDefault="0020197B" w:rsidP="0020197B">
            <w:r>
              <w:t>11 May</w:t>
            </w:r>
          </w:p>
        </w:tc>
        <w:tc>
          <w:tcPr>
            <w:tcW w:w="1989" w:type="dxa"/>
          </w:tcPr>
          <w:p w:rsidR="003845AE" w:rsidRPr="006E74B0" w:rsidRDefault="0020197B" w:rsidP="0020197B">
            <w:r>
              <w:t>Cordoba</w:t>
            </w:r>
          </w:p>
        </w:tc>
        <w:tc>
          <w:tcPr>
            <w:tcW w:w="1079" w:type="dxa"/>
          </w:tcPr>
          <w:p w:rsidR="003845AE" w:rsidRPr="006E74B0" w:rsidRDefault="003845AE" w:rsidP="0020197B"/>
        </w:tc>
        <w:tc>
          <w:tcPr>
            <w:tcW w:w="1934" w:type="dxa"/>
          </w:tcPr>
          <w:p w:rsidR="003845AE" w:rsidRPr="006E74B0" w:rsidRDefault="0020197B" w:rsidP="0020197B">
            <w:r>
              <w:t>Granada</w:t>
            </w:r>
          </w:p>
        </w:tc>
        <w:tc>
          <w:tcPr>
            <w:tcW w:w="1079" w:type="dxa"/>
          </w:tcPr>
          <w:p w:rsidR="003845AE" w:rsidRPr="006E74B0" w:rsidRDefault="003845AE" w:rsidP="0020197B"/>
        </w:tc>
        <w:tc>
          <w:tcPr>
            <w:tcW w:w="2064" w:type="dxa"/>
          </w:tcPr>
          <w:p w:rsidR="003845AE" w:rsidRPr="006E74B0" w:rsidRDefault="0020197B" w:rsidP="0020197B">
            <w:r>
              <w:t>Tba</w:t>
            </w:r>
          </w:p>
        </w:tc>
        <w:tc>
          <w:tcPr>
            <w:tcW w:w="1715" w:type="dxa"/>
          </w:tcPr>
          <w:p w:rsidR="003845AE" w:rsidRPr="006E74B0" w:rsidRDefault="003845AE" w:rsidP="0020197B"/>
        </w:tc>
        <w:tc>
          <w:tcPr>
            <w:tcW w:w="1079" w:type="dxa"/>
          </w:tcPr>
          <w:p w:rsidR="003845AE" w:rsidRPr="006E74B0" w:rsidRDefault="0020197B" w:rsidP="0020197B">
            <w:r>
              <w:t>??</w:t>
            </w:r>
          </w:p>
        </w:tc>
        <w:tc>
          <w:tcPr>
            <w:tcW w:w="2182" w:type="dxa"/>
          </w:tcPr>
          <w:p w:rsidR="003845AE" w:rsidRDefault="0020197B" w:rsidP="0020197B">
            <w:r>
              <w:t>Train is long. Maybe best by bus.</w:t>
            </w:r>
          </w:p>
          <w:p w:rsidR="0020197B" w:rsidRPr="006E74B0" w:rsidRDefault="0020197B" w:rsidP="00AB1149">
            <w:r>
              <w:t xml:space="preserve">3 Nights </w:t>
            </w:r>
            <w:r w:rsidR="00AB1149">
              <w:t>i</w:t>
            </w:r>
            <w:r>
              <w:t>n Granada</w:t>
            </w:r>
          </w:p>
        </w:tc>
      </w:tr>
      <w:tr w:rsidR="003845AE" w:rsidRPr="006E74B0" w:rsidTr="009E5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:rsidR="003845AE" w:rsidRPr="006E74B0" w:rsidRDefault="0020197B" w:rsidP="0020197B">
            <w:r>
              <w:t>14 May</w:t>
            </w:r>
          </w:p>
        </w:tc>
        <w:tc>
          <w:tcPr>
            <w:tcW w:w="1989" w:type="dxa"/>
          </w:tcPr>
          <w:p w:rsidR="003845AE" w:rsidRPr="006E74B0" w:rsidRDefault="0020197B" w:rsidP="0020197B">
            <w:r>
              <w:t>Granada</w:t>
            </w:r>
          </w:p>
        </w:tc>
        <w:tc>
          <w:tcPr>
            <w:tcW w:w="1079" w:type="dxa"/>
          </w:tcPr>
          <w:p w:rsidR="003845AE" w:rsidRPr="006E74B0" w:rsidRDefault="0020197B" w:rsidP="0020197B">
            <w:r>
              <w:t>08:43</w:t>
            </w:r>
          </w:p>
        </w:tc>
        <w:tc>
          <w:tcPr>
            <w:tcW w:w="1934" w:type="dxa"/>
          </w:tcPr>
          <w:p w:rsidR="003845AE" w:rsidRPr="006E74B0" w:rsidRDefault="0020197B" w:rsidP="0020197B">
            <w:r>
              <w:t>Dos Hermanas</w:t>
            </w:r>
          </w:p>
        </w:tc>
        <w:tc>
          <w:tcPr>
            <w:tcW w:w="1079" w:type="dxa"/>
          </w:tcPr>
          <w:p w:rsidR="003845AE" w:rsidRPr="006E74B0" w:rsidRDefault="0020197B" w:rsidP="0020197B">
            <w:r>
              <w:t>11:47</w:t>
            </w:r>
          </w:p>
        </w:tc>
        <w:tc>
          <w:tcPr>
            <w:tcW w:w="2064" w:type="dxa"/>
          </w:tcPr>
          <w:p w:rsidR="003845AE" w:rsidRPr="006E74B0" w:rsidRDefault="0020197B" w:rsidP="0020197B">
            <w:r>
              <w:t>Transit</w:t>
            </w:r>
          </w:p>
        </w:tc>
        <w:tc>
          <w:tcPr>
            <w:tcW w:w="1715" w:type="dxa"/>
          </w:tcPr>
          <w:p w:rsidR="003845AE" w:rsidRPr="006E74B0" w:rsidRDefault="003845AE" w:rsidP="0020197B"/>
        </w:tc>
        <w:tc>
          <w:tcPr>
            <w:tcW w:w="1079" w:type="dxa"/>
          </w:tcPr>
          <w:p w:rsidR="003845AE" w:rsidRPr="006E74B0" w:rsidRDefault="0020197B" w:rsidP="0020197B">
            <w:r>
              <w:t>3h 4 m</w:t>
            </w:r>
          </w:p>
        </w:tc>
        <w:tc>
          <w:tcPr>
            <w:tcW w:w="2182" w:type="dxa"/>
          </w:tcPr>
          <w:p w:rsidR="003845AE" w:rsidRPr="006E74B0" w:rsidRDefault="0020197B" w:rsidP="0020197B">
            <w:r>
              <w:t>Change for Jerez</w:t>
            </w:r>
          </w:p>
        </w:tc>
      </w:tr>
      <w:tr w:rsidR="003845AE" w:rsidRPr="006E74B0" w:rsidTr="009E5C4F">
        <w:tc>
          <w:tcPr>
            <w:tcW w:w="1269" w:type="dxa"/>
          </w:tcPr>
          <w:p w:rsidR="003845AE" w:rsidRPr="006E74B0" w:rsidRDefault="0020197B" w:rsidP="0020197B">
            <w:r>
              <w:t>14 May</w:t>
            </w:r>
          </w:p>
        </w:tc>
        <w:tc>
          <w:tcPr>
            <w:tcW w:w="1989" w:type="dxa"/>
          </w:tcPr>
          <w:p w:rsidR="003845AE" w:rsidRPr="006E74B0" w:rsidRDefault="0020197B" w:rsidP="0020197B">
            <w:r>
              <w:t>Dos Hermanas</w:t>
            </w:r>
          </w:p>
        </w:tc>
        <w:tc>
          <w:tcPr>
            <w:tcW w:w="1079" w:type="dxa"/>
          </w:tcPr>
          <w:p w:rsidR="003845AE" w:rsidRPr="006E74B0" w:rsidRDefault="0020197B" w:rsidP="0020197B">
            <w:r>
              <w:t>12:58</w:t>
            </w:r>
          </w:p>
        </w:tc>
        <w:tc>
          <w:tcPr>
            <w:tcW w:w="1934" w:type="dxa"/>
          </w:tcPr>
          <w:p w:rsidR="003845AE" w:rsidRPr="006E74B0" w:rsidRDefault="0020197B" w:rsidP="0020197B">
            <w:r>
              <w:t>Jerez</w:t>
            </w:r>
          </w:p>
        </w:tc>
        <w:tc>
          <w:tcPr>
            <w:tcW w:w="1079" w:type="dxa"/>
          </w:tcPr>
          <w:p w:rsidR="003845AE" w:rsidRPr="006E74B0" w:rsidRDefault="0020197B" w:rsidP="0020197B">
            <w:r>
              <w:t>13:52</w:t>
            </w:r>
          </w:p>
        </w:tc>
        <w:tc>
          <w:tcPr>
            <w:tcW w:w="2064" w:type="dxa"/>
          </w:tcPr>
          <w:p w:rsidR="003845AE" w:rsidRPr="006E74B0" w:rsidRDefault="0020197B" w:rsidP="0020197B">
            <w:r>
              <w:t>Bonito Loft</w:t>
            </w:r>
          </w:p>
        </w:tc>
        <w:tc>
          <w:tcPr>
            <w:tcW w:w="1715" w:type="dxa"/>
          </w:tcPr>
          <w:p w:rsidR="003845AE" w:rsidRPr="006E74B0" w:rsidRDefault="003845AE" w:rsidP="0020197B"/>
        </w:tc>
        <w:tc>
          <w:tcPr>
            <w:tcW w:w="1079" w:type="dxa"/>
          </w:tcPr>
          <w:p w:rsidR="003845AE" w:rsidRPr="006E74B0" w:rsidRDefault="0020197B" w:rsidP="0020197B">
            <w:r>
              <w:t>56mins</w:t>
            </w:r>
          </w:p>
        </w:tc>
        <w:tc>
          <w:tcPr>
            <w:tcW w:w="2182" w:type="dxa"/>
          </w:tcPr>
          <w:p w:rsidR="003845AE" w:rsidRPr="006E74B0" w:rsidRDefault="0020197B" w:rsidP="0020197B">
            <w:r>
              <w:t>3 nights in Jerez</w:t>
            </w:r>
          </w:p>
        </w:tc>
      </w:tr>
      <w:tr w:rsidR="003845AE" w:rsidRPr="006E74B0" w:rsidTr="009E5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:rsidR="003845AE" w:rsidRPr="006E74B0" w:rsidRDefault="0020197B" w:rsidP="0020197B">
            <w:r>
              <w:t>16 May</w:t>
            </w:r>
          </w:p>
        </w:tc>
        <w:tc>
          <w:tcPr>
            <w:tcW w:w="1989" w:type="dxa"/>
          </w:tcPr>
          <w:p w:rsidR="003845AE" w:rsidRPr="006E74B0" w:rsidRDefault="0020197B" w:rsidP="0020197B">
            <w:r>
              <w:t>Somewhere else?</w:t>
            </w:r>
          </w:p>
        </w:tc>
        <w:sdt>
          <w:sdtPr>
            <w:alias w:val="Depart Time:"/>
            <w:tag w:val="Depart Time:"/>
            <w:id w:val="-1615359001"/>
            <w:placeholder>
              <w:docPart w:val="F7504620D93743D293EF7F15AD84C590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3845AE" w:rsidRPr="006E74B0" w:rsidRDefault="003845AE" w:rsidP="003845AE">
                <w:r w:rsidRPr="006E74B0">
                  <w:t>Depart</w:t>
                </w:r>
                <w:r>
                  <w:t xml:space="preserve"> </w:t>
                </w:r>
                <w:r w:rsidRPr="006E74B0">
                  <w:t>time</w:t>
                </w:r>
              </w:p>
            </w:tc>
          </w:sdtContent>
        </w:sdt>
        <w:sdt>
          <w:sdtPr>
            <w:alias w:val="Destination:"/>
            <w:tag w:val="Destination:"/>
            <w:id w:val="1552414770"/>
            <w:placeholder>
              <w:docPart w:val="5347223A74CF42F4BC780CBB243CBBB3"/>
            </w:placeholder>
            <w:temporary/>
            <w:showingPlcHdr/>
          </w:sdtPr>
          <w:sdtEndPr/>
          <w:sdtContent>
            <w:tc>
              <w:tcPr>
                <w:tcW w:w="1934" w:type="dxa"/>
              </w:tcPr>
              <w:p w:rsidR="003845AE" w:rsidRPr="006E74B0" w:rsidRDefault="003845AE" w:rsidP="003845AE">
                <w:r w:rsidRPr="006E74B0">
                  <w:t>Destination</w:t>
                </w:r>
              </w:p>
            </w:tc>
          </w:sdtContent>
        </w:sdt>
        <w:sdt>
          <w:sdtPr>
            <w:alias w:val="Arrival Time:"/>
            <w:tag w:val="Arrival Time:"/>
            <w:id w:val="-114523181"/>
            <w:placeholder>
              <w:docPart w:val="CBD9FE90908340179013F896B215F807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3845AE" w:rsidRPr="006E74B0" w:rsidRDefault="003845AE" w:rsidP="003845AE">
                <w:r w:rsidRPr="006E74B0">
                  <w:t>Arrival</w:t>
                </w:r>
                <w:r>
                  <w:t xml:space="preserve"> </w:t>
                </w:r>
                <w:r w:rsidRPr="006E74B0">
                  <w:t>time</w:t>
                </w:r>
              </w:p>
            </w:tc>
          </w:sdtContent>
        </w:sdt>
        <w:sdt>
          <w:sdtPr>
            <w:alias w:val="Destination Address:"/>
            <w:tag w:val="Destination Address:"/>
            <w:id w:val="2143773001"/>
            <w:placeholder>
              <w:docPart w:val="5726782FA4F44A06BFEB7F0A4259EA87"/>
            </w:placeholder>
            <w:temporary/>
            <w:showingPlcHdr/>
          </w:sdtPr>
          <w:sdtEndPr/>
          <w:sdtContent>
            <w:tc>
              <w:tcPr>
                <w:tcW w:w="2064" w:type="dxa"/>
              </w:tcPr>
              <w:p w:rsidR="003845AE" w:rsidRPr="006E74B0" w:rsidRDefault="003845AE" w:rsidP="003845AE">
                <w:r w:rsidRPr="006E74B0">
                  <w:t>Destination address</w:t>
                </w:r>
              </w:p>
            </w:tc>
          </w:sdtContent>
        </w:sdt>
        <w:sdt>
          <w:sdtPr>
            <w:alias w:val="Phone number:"/>
            <w:tag w:val="Phone number:"/>
            <w:id w:val="-1755424324"/>
            <w:placeholder>
              <w:docPart w:val="A5278472FF3C4880874791D34019E2EC"/>
            </w:placeholder>
            <w:temporary/>
            <w:showingPlcHdr/>
          </w:sdtPr>
          <w:sdtEndPr/>
          <w:sdtContent>
            <w:tc>
              <w:tcPr>
                <w:tcW w:w="1715" w:type="dxa"/>
              </w:tcPr>
              <w:p w:rsidR="003845AE" w:rsidRPr="006E74B0" w:rsidRDefault="003845AE" w:rsidP="003845AE">
                <w:r w:rsidRPr="006E74B0">
                  <w:t>Phone number</w:t>
                </w:r>
              </w:p>
            </w:tc>
          </w:sdtContent>
        </w:sdt>
        <w:sdt>
          <w:sdtPr>
            <w:alias w:val="Travel Time:"/>
            <w:tag w:val="Travel Time:"/>
            <w:id w:val="-449402145"/>
            <w:placeholder>
              <w:docPart w:val="25FAFE05F7374A69BDC3DF446B02C21D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3845AE" w:rsidRPr="006E74B0" w:rsidRDefault="003845AE" w:rsidP="003845AE">
                <w:r w:rsidRPr="006E74B0">
                  <w:t>Travel</w:t>
                </w:r>
                <w:r>
                  <w:t xml:space="preserve"> </w:t>
                </w:r>
                <w:r w:rsidRPr="006E74B0">
                  <w:t>time</w:t>
                </w:r>
              </w:p>
            </w:tc>
          </w:sdtContent>
        </w:sdt>
        <w:tc>
          <w:tcPr>
            <w:tcW w:w="2182" w:type="dxa"/>
          </w:tcPr>
          <w:p w:rsidR="003845AE" w:rsidRPr="006E74B0" w:rsidRDefault="0020197B" w:rsidP="0020197B">
            <w:r>
              <w:t>Chill time spa and yoga resort</w:t>
            </w:r>
          </w:p>
        </w:tc>
      </w:tr>
      <w:tr w:rsidR="003845AE" w:rsidRPr="006E74B0" w:rsidTr="009E5C4F">
        <w:tc>
          <w:tcPr>
            <w:tcW w:w="1269" w:type="dxa"/>
          </w:tcPr>
          <w:p w:rsidR="003845AE" w:rsidRPr="006E74B0" w:rsidRDefault="00EC23F3" w:rsidP="00EC23F3">
            <w:r>
              <w:t>20/23 May</w:t>
            </w:r>
          </w:p>
        </w:tc>
        <w:tc>
          <w:tcPr>
            <w:tcW w:w="1989" w:type="dxa"/>
          </w:tcPr>
          <w:p w:rsidR="003845AE" w:rsidRPr="006E74B0" w:rsidRDefault="00EC23F3" w:rsidP="00EC23F3">
            <w:r>
              <w:t>Depends on somewhere?</w:t>
            </w:r>
          </w:p>
        </w:tc>
        <w:sdt>
          <w:sdtPr>
            <w:alias w:val="Depart Time:"/>
            <w:tag w:val="Depart Time:"/>
            <w:id w:val="-746339672"/>
            <w:placeholder>
              <w:docPart w:val="0A7AC1CB16414C438ECBAA59169D0A4C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3845AE" w:rsidRPr="006E74B0" w:rsidRDefault="003845AE" w:rsidP="003845AE">
                <w:r w:rsidRPr="006E74B0">
                  <w:t>Depart</w:t>
                </w:r>
                <w:r>
                  <w:t xml:space="preserve"> </w:t>
                </w:r>
                <w:r w:rsidRPr="006E74B0">
                  <w:t>time</w:t>
                </w:r>
              </w:p>
            </w:tc>
          </w:sdtContent>
        </w:sdt>
        <w:sdt>
          <w:sdtPr>
            <w:alias w:val="Destination:"/>
            <w:tag w:val="Destination:"/>
            <w:id w:val="495927204"/>
            <w:placeholder>
              <w:docPart w:val="F96EA872E2BB4720B2A02498AF055719"/>
            </w:placeholder>
            <w:temporary/>
            <w:showingPlcHdr/>
          </w:sdtPr>
          <w:sdtEndPr/>
          <w:sdtContent>
            <w:tc>
              <w:tcPr>
                <w:tcW w:w="1934" w:type="dxa"/>
              </w:tcPr>
              <w:p w:rsidR="003845AE" w:rsidRPr="006E74B0" w:rsidRDefault="003845AE" w:rsidP="003845AE">
                <w:r w:rsidRPr="006E74B0">
                  <w:t>Destination</w:t>
                </w:r>
              </w:p>
            </w:tc>
          </w:sdtContent>
        </w:sdt>
        <w:sdt>
          <w:sdtPr>
            <w:alias w:val="Arrival Time:"/>
            <w:tag w:val="Arrival Time:"/>
            <w:id w:val="-1044897754"/>
            <w:placeholder>
              <w:docPart w:val="6DA3FEF8F0F94682BB79A3ACF0698F18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3845AE" w:rsidRPr="006E74B0" w:rsidRDefault="003845AE" w:rsidP="003845AE">
                <w:r w:rsidRPr="006E74B0">
                  <w:t>Arrival</w:t>
                </w:r>
                <w:r>
                  <w:t xml:space="preserve"> </w:t>
                </w:r>
                <w:r w:rsidRPr="006E74B0">
                  <w:t>time</w:t>
                </w:r>
              </w:p>
            </w:tc>
          </w:sdtContent>
        </w:sdt>
        <w:sdt>
          <w:sdtPr>
            <w:alias w:val="Destination Address:"/>
            <w:tag w:val="Destination Address:"/>
            <w:id w:val="-1438051644"/>
            <w:placeholder>
              <w:docPart w:val="A8E9D6BC3D494D9C944ACA194E8F2690"/>
            </w:placeholder>
            <w:temporary/>
            <w:showingPlcHdr/>
          </w:sdtPr>
          <w:sdtEndPr/>
          <w:sdtContent>
            <w:tc>
              <w:tcPr>
                <w:tcW w:w="2064" w:type="dxa"/>
              </w:tcPr>
              <w:p w:rsidR="003845AE" w:rsidRPr="006E74B0" w:rsidRDefault="003845AE" w:rsidP="003845AE">
                <w:r w:rsidRPr="006E74B0">
                  <w:t>Destination address</w:t>
                </w:r>
              </w:p>
            </w:tc>
          </w:sdtContent>
        </w:sdt>
        <w:sdt>
          <w:sdtPr>
            <w:alias w:val="Phone number:"/>
            <w:tag w:val="Phone number:"/>
            <w:id w:val="1068919033"/>
            <w:placeholder>
              <w:docPart w:val="8DC430844FC143C89E13149714C60AAC"/>
            </w:placeholder>
            <w:temporary/>
            <w:showingPlcHdr/>
          </w:sdtPr>
          <w:sdtEndPr/>
          <w:sdtContent>
            <w:tc>
              <w:tcPr>
                <w:tcW w:w="1715" w:type="dxa"/>
              </w:tcPr>
              <w:p w:rsidR="003845AE" w:rsidRPr="006E74B0" w:rsidRDefault="003845AE" w:rsidP="003845AE">
                <w:r w:rsidRPr="006E74B0">
                  <w:t>Phone number</w:t>
                </w:r>
              </w:p>
            </w:tc>
          </w:sdtContent>
        </w:sdt>
        <w:sdt>
          <w:sdtPr>
            <w:alias w:val="Travel Time:"/>
            <w:tag w:val="Travel Time:"/>
            <w:id w:val="1594584922"/>
            <w:placeholder>
              <w:docPart w:val="B5EAF298AE274BE0B4C151A1A3F4B150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3845AE" w:rsidRPr="006E74B0" w:rsidRDefault="003845AE" w:rsidP="003845AE">
                <w:r w:rsidRPr="006E74B0">
                  <w:t>Travel</w:t>
                </w:r>
                <w:r>
                  <w:t xml:space="preserve"> </w:t>
                </w:r>
                <w:r w:rsidRPr="006E74B0">
                  <w:t>time</w:t>
                </w:r>
              </w:p>
            </w:tc>
          </w:sdtContent>
        </w:sdt>
        <w:tc>
          <w:tcPr>
            <w:tcW w:w="2182" w:type="dxa"/>
          </w:tcPr>
          <w:p w:rsidR="003845AE" w:rsidRPr="006E74B0" w:rsidRDefault="00EC23F3" w:rsidP="00EC23F3">
            <w:r>
              <w:t>Depends on where chill time is.</w:t>
            </w:r>
          </w:p>
        </w:tc>
      </w:tr>
      <w:tr w:rsidR="003845AE" w:rsidRPr="006E74B0" w:rsidTr="009E5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alias w:val="Date:"/>
            <w:tag w:val="Date:"/>
            <w:id w:val="-350112600"/>
            <w:placeholder>
              <w:docPart w:val="EE603577355D4F229547974454F9DC84"/>
            </w:placeholder>
            <w:temporary/>
            <w:showingPlcHdr/>
          </w:sdtPr>
          <w:sdtEndPr/>
          <w:sdtContent>
            <w:tc>
              <w:tcPr>
                <w:tcW w:w="1269" w:type="dxa"/>
              </w:tcPr>
              <w:p w:rsidR="003845AE" w:rsidRPr="006E74B0" w:rsidRDefault="003845AE" w:rsidP="003845AE">
                <w:r w:rsidRPr="006E74B0">
                  <w:t>Date</w:t>
                </w:r>
              </w:p>
            </w:tc>
          </w:sdtContent>
        </w:sdt>
        <w:sdt>
          <w:sdtPr>
            <w:alias w:val="Depart From:"/>
            <w:tag w:val="Depart From:"/>
            <w:id w:val="-34745305"/>
            <w:placeholder>
              <w:docPart w:val="C025AC6F5A84453EA7407F72238C0E65"/>
            </w:placeholder>
            <w:temporary/>
            <w:showingPlcHdr/>
          </w:sdtPr>
          <w:sdtEndPr/>
          <w:sdtContent>
            <w:tc>
              <w:tcPr>
                <w:tcW w:w="1989" w:type="dxa"/>
              </w:tcPr>
              <w:p w:rsidR="003845AE" w:rsidRPr="006E74B0" w:rsidRDefault="003845AE" w:rsidP="003845AE">
                <w:r w:rsidRPr="006E74B0">
                  <w:t>Depart from</w:t>
                </w:r>
              </w:p>
            </w:tc>
          </w:sdtContent>
        </w:sdt>
        <w:sdt>
          <w:sdtPr>
            <w:alias w:val="Depart Time:"/>
            <w:tag w:val="Depart Time:"/>
            <w:id w:val="1263419834"/>
            <w:placeholder>
              <w:docPart w:val="A171E3DCBFF5412B827EB67FDBE517D9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3845AE" w:rsidRPr="006E74B0" w:rsidRDefault="003845AE" w:rsidP="003845AE">
                <w:r w:rsidRPr="006E74B0">
                  <w:t>Depart</w:t>
                </w:r>
                <w:r>
                  <w:t xml:space="preserve"> </w:t>
                </w:r>
                <w:r w:rsidRPr="006E74B0">
                  <w:t>time</w:t>
                </w:r>
              </w:p>
            </w:tc>
          </w:sdtContent>
        </w:sdt>
        <w:sdt>
          <w:sdtPr>
            <w:alias w:val="Destination:"/>
            <w:tag w:val="Destination:"/>
            <w:id w:val="-849873214"/>
            <w:placeholder>
              <w:docPart w:val="503B29F9E86D48DAB7AF6E5BED44300D"/>
            </w:placeholder>
            <w:temporary/>
            <w:showingPlcHdr/>
          </w:sdtPr>
          <w:sdtEndPr/>
          <w:sdtContent>
            <w:tc>
              <w:tcPr>
                <w:tcW w:w="1934" w:type="dxa"/>
              </w:tcPr>
              <w:p w:rsidR="003845AE" w:rsidRPr="006E74B0" w:rsidRDefault="003845AE" w:rsidP="003845AE">
                <w:r w:rsidRPr="006E74B0">
                  <w:t>Destination</w:t>
                </w:r>
              </w:p>
            </w:tc>
          </w:sdtContent>
        </w:sdt>
        <w:sdt>
          <w:sdtPr>
            <w:alias w:val="Arrival Time:"/>
            <w:tag w:val="Arrival Time:"/>
            <w:id w:val="-493868277"/>
            <w:placeholder>
              <w:docPart w:val="C331A1E0CD734C1486A18F96606536EF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3845AE" w:rsidRPr="006E74B0" w:rsidRDefault="003845AE" w:rsidP="003845AE">
                <w:r w:rsidRPr="006E74B0">
                  <w:t>Arrival</w:t>
                </w:r>
                <w:r>
                  <w:t xml:space="preserve"> </w:t>
                </w:r>
                <w:r w:rsidRPr="006E74B0">
                  <w:t>time</w:t>
                </w:r>
              </w:p>
            </w:tc>
          </w:sdtContent>
        </w:sdt>
        <w:sdt>
          <w:sdtPr>
            <w:alias w:val="Destination Address:"/>
            <w:tag w:val="Destination Address:"/>
            <w:id w:val="-1802065743"/>
            <w:placeholder>
              <w:docPart w:val="BFBC08DE48404CAFBC3E5B90825E2044"/>
            </w:placeholder>
            <w:temporary/>
            <w:showingPlcHdr/>
          </w:sdtPr>
          <w:sdtEndPr/>
          <w:sdtContent>
            <w:tc>
              <w:tcPr>
                <w:tcW w:w="2064" w:type="dxa"/>
              </w:tcPr>
              <w:p w:rsidR="003845AE" w:rsidRPr="006E74B0" w:rsidRDefault="003845AE" w:rsidP="003845AE">
                <w:r w:rsidRPr="006E74B0">
                  <w:t>Destination address</w:t>
                </w:r>
              </w:p>
            </w:tc>
          </w:sdtContent>
        </w:sdt>
        <w:sdt>
          <w:sdtPr>
            <w:alias w:val="Phone number:"/>
            <w:tag w:val="Phone number:"/>
            <w:id w:val="-509295989"/>
            <w:placeholder>
              <w:docPart w:val="9D481338132944F5ACF32C403951D1B1"/>
            </w:placeholder>
            <w:temporary/>
            <w:showingPlcHdr/>
          </w:sdtPr>
          <w:sdtEndPr/>
          <w:sdtContent>
            <w:tc>
              <w:tcPr>
                <w:tcW w:w="1715" w:type="dxa"/>
              </w:tcPr>
              <w:p w:rsidR="003845AE" w:rsidRPr="006E74B0" w:rsidRDefault="003845AE" w:rsidP="003845AE">
                <w:r w:rsidRPr="006E74B0">
                  <w:t>Phone number</w:t>
                </w:r>
              </w:p>
            </w:tc>
          </w:sdtContent>
        </w:sdt>
        <w:sdt>
          <w:sdtPr>
            <w:alias w:val="Travel Time:"/>
            <w:tag w:val="Travel Time:"/>
            <w:id w:val="-1454236588"/>
            <w:placeholder>
              <w:docPart w:val="1F419C46F6064796A7D513503F62B109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3845AE" w:rsidRPr="006E74B0" w:rsidRDefault="003845AE" w:rsidP="003845AE">
                <w:r w:rsidRPr="006E74B0">
                  <w:t>Travel</w:t>
                </w:r>
                <w:r>
                  <w:t xml:space="preserve"> </w:t>
                </w:r>
                <w:r w:rsidRPr="006E74B0">
                  <w:t>time</w:t>
                </w:r>
              </w:p>
            </w:tc>
          </w:sdtContent>
        </w:sdt>
        <w:sdt>
          <w:sdtPr>
            <w:alias w:val="Comments:"/>
            <w:tag w:val="Comments:"/>
            <w:id w:val="294185980"/>
            <w:placeholder>
              <w:docPart w:val="DD9ADA558AD14B21B307470653872335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3845AE" w:rsidRPr="006E74B0" w:rsidRDefault="003845AE" w:rsidP="003845AE">
                <w:r w:rsidRPr="006E74B0">
                  <w:t>Comments</w:t>
                </w:r>
              </w:p>
            </w:tc>
          </w:sdtContent>
        </w:sdt>
      </w:tr>
      <w:tr w:rsidR="003845AE" w:rsidRPr="006E74B0" w:rsidTr="009E5C4F">
        <w:sdt>
          <w:sdtPr>
            <w:alias w:val="Date:"/>
            <w:tag w:val="Date:"/>
            <w:id w:val="1495995897"/>
            <w:placeholder>
              <w:docPart w:val="D928E165020643B8B7A69B64B969AAE3"/>
            </w:placeholder>
            <w:temporary/>
            <w:showingPlcHdr/>
          </w:sdtPr>
          <w:sdtEndPr/>
          <w:sdtContent>
            <w:tc>
              <w:tcPr>
                <w:tcW w:w="1269" w:type="dxa"/>
              </w:tcPr>
              <w:p w:rsidR="003845AE" w:rsidRPr="006E74B0" w:rsidRDefault="003845AE" w:rsidP="003845AE">
                <w:r w:rsidRPr="006E74B0">
                  <w:t>Date</w:t>
                </w:r>
              </w:p>
            </w:tc>
          </w:sdtContent>
        </w:sdt>
        <w:sdt>
          <w:sdtPr>
            <w:alias w:val="Depart From:"/>
            <w:tag w:val="Depart From:"/>
            <w:id w:val="1018510961"/>
            <w:placeholder>
              <w:docPart w:val="31453446F1CE4ED4BD0BDFF39FA8CAAC"/>
            </w:placeholder>
            <w:temporary/>
            <w:showingPlcHdr/>
          </w:sdtPr>
          <w:sdtEndPr/>
          <w:sdtContent>
            <w:tc>
              <w:tcPr>
                <w:tcW w:w="1989" w:type="dxa"/>
              </w:tcPr>
              <w:p w:rsidR="003845AE" w:rsidRPr="006E74B0" w:rsidRDefault="003845AE" w:rsidP="003845AE">
                <w:r w:rsidRPr="006E74B0">
                  <w:t>Depart from</w:t>
                </w:r>
              </w:p>
            </w:tc>
          </w:sdtContent>
        </w:sdt>
        <w:sdt>
          <w:sdtPr>
            <w:alias w:val="Depart Time:"/>
            <w:tag w:val="Depart Time:"/>
            <w:id w:val="-1085063834"/>
            <w:placeholder>
              <w:docPart w:val="7FF9F3BE7DBC4639B64A421B70C4C746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3845AE" w:rsidRPr="006E74B0" w:rsidRDefault="003845AE" w:rsidP="003845AE">
                <w:r w:rsidRPr="006E74B0">
                  <w:t>Depart</w:t>
                </w:r>
                <w:r>
                  <w:t xml:space="preserve"> </w:t>
                </w:r>
                <w:r w:rsidRPr="006E74B0">
                  <w:t>time</w:t>
                </w:r>
              </w:p>
            </w:tc>
          </w:sdtContent>
        </w:sdt>
        <w:sdt>
          <w:sdtPr>
            <w:alias w:val="Destination:"/>
            <w:tag w:val="Destination:"/>
            <w:id w:val="-1174640722"/>
            <w:placeholder>
              <w:docPart w:val="65246BA97EC842D59CACF2D9087D6C57"/>
            </w:placeholder>
            <w:temporary/>
            <w:showingPlcHdr/>
          </w:sdtPr>
          <w:sdtEndPr/>
          <w:sdtContent>
            <w:tc>
              <w:tcPr>
                <w:tcW w:w="1934" w:type="dxa"/>
              </w:tcPr>
              <w:p w:rsidR="003845AE" w:rsidRPr="006E74B0" w:rsidRDefault="003845AE" w:rsidP="003845AE">
                <w:r w:rsidRPr="006E74B0">
                  <w:t>Destination</w:t>
                </w:r>
              </w:p>
            </w:tc>
          </w:sdtContent>
        </w:sdt>
        <w:sdt>
          <w:sdtPr>
            <w:alias w:val="Arrival Time:"/>
            <w:tag w:val="Arrival Time:"/>
            <w:id w:val="-969199418"/>
            <w:placeholder>
              <w:docPart w:val="637A766067DA47A393526328AFB227E0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3845AE" w:rsidRPr="006E74B0" w:rsidRDefault="003845AE" w:rsidP="003845AE">
                <w:r w:rsidRPr="006E74B0">
                  <w:t>Arrival</w:t>
                </w:r>
                <w:r>
                  <w:t xml:space="preserve"> </w:t>
                </w:r>
                <w:r w:rsidRPr="006E74B0">
                  <w:t>time</w:t>
                </w:r>
              </w:p>
            </w:tc>
          </w:sdtContent>
        </w:sdt>
        <w:sdt>
          <w:sdtPr>
            <w:alias w:val="Destination Address:"/>
            <w:tag w:val="Destination Address:"/>
            <w:id w:val="1659418110"/>
            <w:placeholder>
              <w:docPart w:val="D2825DA590854FBC977790FE1187F0CB"/>
            </w:placeholder>
            <w:temporary/>
            <w:showingPlcHdr/>
          </w:sdtPr>
          <w:sdtEndPr/>
          <w:sdtContent>
            <w:tc>
              <w:tcPr>
                <w:tcW w:w="2064" w:type="dxa"/>
              </w:tcPr>
              <w:p w:rsidR="003845AE" w:rsidRPr="006E74B0" w:rsidRDefault="003845AE" w:rsidP="003845AE">
                <w:r w:rsidRPr="006E74B0">
                  <w:t>Destination address</w:t>
                </w:r>
              </w:p>
            </w:tc>
          </w:sdtContent>
        </w:sdt>
        <w:sdt>
          <w:sdtPr>
            <w:alias w:val="Phone number:"/>
            <w:tag w:val="Phone number:"/>
            <w:id w:val="1194495552"/>
            <w:placeholder>
              <w:docPart w:val="20A740BDA0FE463CB3B6118E511071C4"/>
            </w:placeholder>
            <w:temporary/>
            <w:showingPlcHdr/>
          </w:sdtPr>
          <w:sdtEndPr/>
          <w:sdtContent>
            <w:tc>
              <w:tcPr>
                <w:tcW w:w="1715" w:type="dxa"/>
              </w:tcPr>
              <w:p w:rsidR="003845AE" w:rsidRPr="006E74B0" w:rsidRDefault="003845AE" w:rsidP="003845AE">
                <w:r w:rsidRPr="006E74B0">
                  <w:t>Phone number</w:t>
                </w:r>
              </w:p>
            </w:tc>
          </w:sdtContent>
        </w:sdt>
        <w:sdt>
          <w:sdtPr>
            <w:alias w:val="Travel Time:"/>
            <w:tag w:val="Travel Time:"/>
            <w:id w:val="-1990940520"/>
            <w:placeholder>
              <w:docPart w:val="6B5532E495D342F8B5D51724134ED49D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3845AE" w:rsidRPr="006E74B0" w:rsidRDefault="003845AE" w:rsidP="003845AE">
                <w:r w:rsidRPr="006E74B0">
                  <w:t>Travel</w:t>
                </w:r>
                <w:r>
                  <w:t xml:space="preserve"> </w:t>
                </w:r>
                <w:r w:rsidRPr="006E74B0">
                  <w:t>time</w:t>
                </w:r>
              </w:p>
            </w:tc>
          </w:sdtContent>
        </w:sdt>
        <w:sdt>
          <w:sdtPr>
            <w:alias w:val="Comments:"/>
            <w:tag w:val="Comments:"/>
            <w:id w:val="935800717"/>
            <w:placeholder>
              <w:docPart w:val="758A959693FC4E7C8D6D1B950AA7C1C0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3845AE" w:rsidRPr="006E74B0" w:rsidRDefault="003845AE" w:rsidP="003845AE">
                <w:r w:rsidRPr="006E74B0">
                  <w:t>Comments</w:t>
                </w:r>
              </w:p>
            </w:tc>
          </w:sdtContent>
        </w:sdt>
      </w:tr>
      <w:tr w:rsidR="003845AE" w:rsidRPr="006E74B0" w:rsidTr="009E5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alias w:val="Date:"/>
            <w:tag w:val="Date:"/>
            <w:id w:val="-287053801"/>
            <w:placeholder>
              <w:docPart w:val="B855E9661C5142AA863C64D75F1C141A"/>
            </w:placeholder>
            <w:temporary/>
            <w:showingPlcHdr/>
          </w:sdtPr>
          <w:sdtEndPr/>
          <w:sdtContent>
            <w:tc>
              <w:tcPr>
                <w:tcW w:w="1269" w:type="dxa"/>
              </w:tcPr>
              <w:p w:rsidR="003845AE" w:rsidRPr="006E74B0" w:rsidRDefault="003845AE" w:rsidP="003845AE">
                <w:r w:rsidRPr="006E74B0">
                  <w:t>Date</w:t>
                </w:r>
              </w:p>
            </w:tc>
          </w:sdtContent>
        </w:sdt>
        <w:sdt>
          <w:sdtPr>
            <w:alias w:val="Depart From:"/>
            <w:tag w:val="Depart From:"/>
            <w:id w:val="767812010"/>
            <w:placeholder>
              <w:docPart w:val="C21F9397297340C7B3CC5A11F4ABF619"/>
            </w:placeholder>
            <w:temporary/>
            <w:showingPlcHdr/>
          </w:sdtPr>
          <w:sdtEndPr/>
          <w:sdtContent>
            <w:tc>
              <w:tcPr>
                <w:tcW w:w="1989" w:type="dxa"/>
              </w:tcPr>
              <w:p w:rsidR="003845AE" w:rsidRPr="006E74B0" w:rsidRDefault="003845AE" w:rsidP="003845AE">
                <w:r w:rsidRPr="006E74B0">
                  <w:t>Depart from</w:t>
                </w:r>
              </w:p>
            </w:tc>
          </w:sdtContent>
        </w:sdt>
        <w:sdt>
          <w:sdtPr>
            <w:alias w:val="Depart Time:"/>
            <w:tag w:val="Depart Time:"/>
            <w:id w:val="-1311242819"/>
            <w:placeholder>
              <w:docPart w:val="B57E4CA18E774C50B8C69770781AE0F7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3845AE" w:rsidRPr="006E74B0" w:rsidRDefault="003845AE" w:rsidP="003845AE">
                <w:r w:rsidRPr="006E74B0">
                  <w:t>Depart</w:t>
                </w:r>
                <w:r>
                  <w:t xml:space="preserve"> </w:t>
                </w:r>
                <w:r w:rsidRPr="006E74B0">
                  <w:t>time</w:t>
                </w:r>
              </w:p>
            </w:tc>
          </w:sdtContent>
        </w:sdt>
        <w:sdt>
          <w:sdtPr>
            <w:alias w:val="Destination:"/>
            <w:tag w:val="Destination:"/>
            <w:id w:val="1680536263"/>
            <w:placeholder>
              <w:docPart w:val="C6DE351CC9124755B752DB5F259A9D61"/>
            </w:placeholder>
            <w:temporary/>
            <w:showingPlcHdr/>
          </w:sdtPr>
          <w:sdtEndPr/>
          <w:sdtContent>
            <w:tc>
              <w:tcPr>
                <w:tcW w:w="1934" w:type="dxa"/>
              </w:tcPr>
              <w:p w:rsidR="003845AE" w:rsidRPr="006E74B0" w:rsidRDefault="003845AE" w:rsidP="003845AE">
                <w:r w:rsidRPr="006E74B0">
                  <w:t>Destination</w:t>
                </w:r>
              </w:p>
            </w:tc>
          </w:sdtContent>
        </w:sdt>
        <w:sdt>
          <w:sdtPr>
            <w:alias w:val="Arrival Time:"/>
            <w:tag w:val="Arrival Time:"/>
            <w:id w:val="947275725"/>
            <w:placeholder>
              <w:docPart w:val="C767EAE7F01C45F386A3F674203F0E90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3845AE" w:rsidRPr="006E74B0" w:rsidRDefault="003845AE" w:rsidP="003845AE">
                <w:r w:rsidRPr="006E74B0">
                  <w:t>Arrival</w:t>
                </w:r>
                <w:r>
                  <w:t xml:space="preserve"> </w:t>
                </w:r>
                <w:r w:rsidRPr="006E74B0">
                  <w:t>time</w:t>
                </w:r>
              </w:p>
            </w:tc>
          </w:sdtContent>
        </w:sdt>
        <w:sdt>
          <w:sdtPr>
            <w:alias w:val="Destination Address:"/>
            <w:tag w:val="Destination Address:"/>
            <w:id w:val="-820575078"/>
            <w:placeholder>
              <w:docPart w:val="02533504471549BE8351B7A9EEFFF3A7"/>
            </w:placeholder>
            <w:temporary/>
            <w:showingPlcHdr/>
          </w:sdtPr>
          <w:sdtEndPr/>
          <w:sdtContent>
            <w:tc>
              <w:tcPr>
                <w:tcW w:w="2064" w:type="dxa"/>
              </w:tcPr>
              <w:p w:rsidR="003845AE" w:rsidRPr="006E74B0" w:rsidRDefault="003845AE" w:rsidP="003845AE">
                <w:r w:rsidRPr="006E74B0">
                  <w:t>Destination address</w:t>
                </w:r>
              </w:p>
            </w:tc>
          </w:sdtContent>
        </w:sdt>
        <w:sdt>
          <w:sdtPr>
            <w:alias w:val="Phone number:"/>
            <w:tag w:val="Phone number:"/>
            <w:id w:val="-564415627"/>
            <w:placeholder>
              <w:docPart w:val="DCF91D8B727D4B2CBDBA9BBDC41B8447"/>
            </w:placeholder>
            <w:temporary/>
            <w:showingPlcHdr/>
          </w:sdtPr>
          <w:sdtEndPr/>
          <w:sdtContent>
            <w:tc>
              <w:tcPr>
                <w:tcW w:w="1715" w:type="dxa"/>
              </w:tcPr>
              <w:p w:rsidR="003845AE" w:rsidRPr="006E74B0" w:rsidRDefault="003845AE" w:rsidP="003845AE">
                <w:r w:rsidRPr="006E74B0">
                  <w:t>Phone number</w:t>
                </w:r>
              </w:p>
            </w:tc>
          </w:sdtContent>
        </w:sdt>
        <w:sdt>
          <w:sdtPr>
            <w:alias w:val="Travel Time:"/>
            <w:tag w:val="Travel Time:"/>
            <w:id w:val="-390503080"/>
            <w:placeholder>
              <w:docPart w:val="3E542A43753B4346B3754CD5A8FF20A9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3845AE" w:rsidRPr="006E74B0" w:rsidRDefault="003845AE" w:rsidP="003845AE">
                <w:r w:rsidRPr="006E74B0">
                  <w:t>Travel</w:t>
                </w:r>
                <w:r>
                  <w:t xml:space="preserve"> </w:t>
                </w:r>
                <w:r w:rsidRPr="006E74B0">
                  <w:t>time</w:t>
                </w:r>
              </w:p>
            </w:tc>
          </w:sdtContent>
        </w:sdt>
        <w:sdt>
          <w:sdtPr>
            <w:alias w:val="Comments:"/>
            <w:tag w:val="Comments:"/>
            <w:id w:val="1002706517"/>
            <w:placeholder>
              <w:docPart w:val="E157A3933C8D4A0BAD78F2239FE9F472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3845AE" w:rsidRPr="006E74B0" w:rsidRDefault="003845AE" w:rsidP="003845AE">
                <w:r w:rsidRPr="006E74B0">
                  <w:t>Comments</w:t>
                </w:r>
              </w:p>
            </w:tc>
          </w:sdtContent>
        </w:sdt>
      </w:tr>
      <w:tr w:rsidR="003845AE" w:rsidRPr="006E74B0" w:rsidTr="009E5C4F">
        <w:sdt>
          <w:sdtPr>
            <w:alias w:val="Date:"/>
            <w:tag w:val="Date:"/>
            <w:id w:val="-1045745519"/>
            <w:placeholder>
              <w:docPart w:val="A0C8B2DA8D7A46EA9172328365625985"/>
            </w:placeholder>
            <w:temporary/>
            <w:showingPlcHdr/>
          </w:sdtPr>
          <w:sdtEndPr/>
          <w:sdtContent>
            <w:tc>
              <w:tcPr>
                <w:tcW w:w="1269" w:type="dxa"/>
              </w:tcPr>
              <w:p w:rsidR="003845AE" w:rsidRPr="006E74B0" w:rsidRDefault="003845AE" w:rsidP="003845AE">
                <w:r w:rsidRPr="006E74B0">
                  <w:t>Date</w:t>
                </w:r>
              </w:p>
            </w:tc>
          </w:sdtContent>
        </w:sdt>
        <w:sdt>
          <w:sdtPr>
            <w:alias w:val="Depart From:"/>
            <w:tag w:val="Depart From:"/>
            <w:id w:val="-2142870385"/>
            <w:placeholder>
              <w:docPart w:val="A9A729F5D2C34B569DF5729348DD631E"/>
            </w:placeholder>
            <w:temporary/>
            <w:showingPlcHdr/>
          </w:sdtPr>
          <w:sdtEndPr/>
          <w:sdtContent>
            <w:tc>
              <w:tcPr>
                <w:tcW w:w="1989" w:type="dxa"/>
              </w:tcPr>
              <w:p w:rsidR="003845AE" w:rsidRPr="006E74B0" w:rsidRDefault="003845AE" w:rsidP="003845AE">
                <w:r w:rsidRPr="006E74B0">
                  <w:t>Depart from</w:t>
                </w:r>
              </w:p>
            </w:tc>
          </w:sdtContent>
        </w:sdt>
        <w:sdt>
          <w:sdtPr>
            <w:alias w:val="Depart Time:"/>
            <w:tag w:val="Depart Time:"/>
            <w:id w:val="555051149"/>
            <w:placeholder>
              <w:docPart w:val="26D9E9F6837040B9A43DD8F0E50F2DCD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3845AE" w:rsidRPr="006E74B0" w:rsidRDefault="003845AE" w:rsidP="003845AE">
                <w:r w:rsidRPr="006E74B0">
                  <w:t>Depart</w:t>
                </w:r>
                <w:r>
                  <w:t xml:space="preserve"> </w:t>
                </w:r>
                <w:r w:rsidRPr="006E74B0">
                  <w:t>time</w:t>
                </w:r>
              </w:p>
            </w:tc>
          </w:sdtContent>
        </w:sdt>
        <w:sdt>
          <w:sdtPr>
            <w:alias w:val="Destination:"/>
            <w:tag w:val="Destination:"/>
            <w:id w:val="1110626267"/>
            <w:placeholder>
              <w:docPart w:val="1E49FA2B0E524F3285444F829F517E0C"/>
            </w:placeholder>
            <w:temporary/>
            <w:showingPlcHdr/>
          </w:sdtPr>
          <w:sdtEndPr/>
          <w:sdtContent>
            <w:tc>
              <w:tcPr>
                <w:tcW w:w="1934" w:type="dxa"/>
              </w:tcPr>
              <w:p w:rsidR="003845AE" w:rsidRPr="006E74B0" w:rsidRDefault="003845AE" w:rsidP="003845AE">
                <w:r w:rsidRPr="006E74B0">
                  <w:t>Destination</w:t>
                </w:r>
              </w:p>
            </w:tc>
          </w:sdtContent>
        </w:sdt>
        <w:sdt>
          <w:sdtPr>
            <w:alias w:val="Arrival Time:"/>
            <w:tag w:val="Arrival Time:"/>
            <w:id w:val="1952203279"/>
            <w:placeholder>
              <w:docPart w:val="BD3F400F5DD34A3F868658B793527A42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3845AE" w:rsidRPr="006E74B0" w:rsidRDefault="003845AE" w:rsidP="003845AE">
                <w:r w:rsidRPr="006E74B0">
                  <w:t>Arrival</w:t>
                </w:r>
                <w:r>
                  <w:t xml:space="preserve"> </w:t>
                </w:r>
                <w:r w:rsidRPr="006E74B0">
                  <w:t>time</w:t>
                </w:r>
              </w:p>
            </w:tc>
          </w:sdtContent>
        </w:sdt>
        <w:sdt>
          <w:sdtPr>
            <w:alias w:val="Destination Address:"/>
            <w:tag w:val="Destination Address:"/>
            <w:id w:val="2145078444"/>
            <w:placeholder>
              <w:docPart w:val="49990B0A12DE4094884DBD3CC44D8658"/>
            </w:placeholder>
            <w:temporary/>
            <w:showingPlcHdr/>
          </w:sdtPr>
          <w:sdtEndPr/>
          <w:sdtContent>
            <w:tc>
              <w:tcPr>
                <w:tcW w:w="2064" w:type="dxa"/>
              </w:tcPr>
              <w:p w:rsidR="003845AE" w:rsidRPr="006E74B0" w:rsidRDefault="003845AE" w:rsidP="003845AE">
                <w:r w:rsidRPr="006E74B0">
                  <w:t>Destination address</w:t>
                </w:r>
              </w:p>
            </w:tc>
          </w:sdtContent>
        </w:sdt>
        <w:sdt>
          <w:sdtPr>
            <w:alias w:val="Phone number:"/>
            <w:tag w:val="Phone number:"/>
            <w:id w:val="-1000731201"/>
            <w:placeholder>
              <w:docPart w:val="E39271301E1644BF87E31F83667797F5"/>
            </w:placeholder>
            <w:temporary/>
            <w:showingPlcHdr/>
          </w:sdtPr>
          <w:sdtEndPr/>
          <w:sdtContent>
            <w:tc>
              <w:tcPr>
                <w:tcW w:w="1715" w:type="dxa"/>
              </w:tcPr>
              <w:p w:rsidR="003845AE" w:rsidRPr="006E74B0" w:rsidRDefault="003845AE" w:rsidP="003845AE">
                <w:r w:rsidRPr="006E74B0">
                  <w:t>Phone number</w:t>
                </w:r>
              </w:p>
            </w:tc>
          </w:sdtContent>
        </w:sdt>
        <w:sdt>
          <w:sdtPr>
            <w:alias w:val="Travel Time:"/>
            <w:tag w:val="Travel Time:"/>
            <w:id w:val="-1472054358"/>
            <w:placeholder>
              <w:docPart w:val="28AB20AAAFD44494B431F11FE39F3FC2"/>
            </w:placeholder>
            <w:temporary/>
            <w:showingPlcHdr/>
          </w:sdtPr>
          <w:sdtEndPr/>
          <w:sdtContent>
            <w:tc>
              <w:tcPr>
                <w:tcW w:w="1079" w:type="dxa"/>
              </w:tcPr>
              <w:p w:rsidR="003845AE" w:rsidRPr="006E74B0" w:rsidRDefault="003845AE" w:rsidP="003845AE">
                <w:r w:rsidRPr="006E74B0">
                  <w:t>Travel</w:t>
                </w:r>
                <w:r>
                  <w:t xml:space="preserve"> </w:t>
                </w:r>
                <w:r w:rsidRPr="006E74B0">
                  <w:t>time</w:t>
                </w:r>
              </w:p>
            </w:tc>
          </w:sdtContent>
        </w:sdt>
        <w:sdt>
          <w:sdtPr>
            <w:alias w:val="Comments:"/>
            <w:tag w:val="Comments:"/>
            <w:id w:val="796724352"/>
            <w:placeholder>
              <w:docPart w:val="BC8E1B927A1E487ABC41D9E5E08A7319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3845AE" w:rsidRPr="006E74B0" w:rsidRDefault="003845AE" w:rsidP="003845AE">
                <w:r w:rsidRPr="006E74B0">
                  <w:t>Comments</w:t>
                </w:r>
              </w:p>
            </w:tc>
          </w:sdtContent>
        </w:sdt>
      </w:tr>
    </w:tbl>
    <w:sdt>
      <w:sdtPr>
        <w:alias w:val="Notes:"/>
        <w:tag w:val="Notes:"/>
        <w:id w:val="-2035037272"/>
        <w:placeholder>
          <w:docPart w:val="30C850D7FB8E478E8CE27D03AE9B9063"/>
        </w:placeholder>
        <w:temporary/>
        <w:showingPlcHdr/>
      </w:sdtPr>
      <w:sdtEndPr/>
      <w:sdtContent>
        <w:p w:rsidR="00F237BB" w:rsidRPr="006E74B0" w:rsidRDefault="00F237BB" w:rsidP="0069119A">
          <w:pPr>
            <w:pStyle w:val="Heading1"/>
          </w:pPr>
          <w:r w:rsidRPr="006E74B0">
            <w:t>Notes:</w:t>
          </w:r>
        </w:p>
      </w:sdtContent>
    </w:sdt>
    <w:p w:rsidR="00A90BDC" w:rsidRPr="006E74B0" w:rsidRDefault="00DE65D4" w:rsidP="00435404">
      <w:pPr>
        <w:pStyle w:val="Notes"/>
      </w:pPr>
      <w:sdt>
        <w:sdtPr>
          <w:alias w:val="Insert notes here:"/>
          <w:tag w:val="Insert notes here:"/>
          <w:id w:val="520055045"/>
          <w:placeholder>
            <w:docPart w:val="40ED6A93EB7A447ABE97808DFD00907D"/>
          </w:placeholder>
          <w:temporary/>
          <w:showingPlcHdr/>
        </w:sdtPr>
        <w:sdtEndPr/>
        <w:sdtContent>
          <w:r w:rsidR="00F237BB" w:rsidRPr="006E74B0">
            <w:t>Insert notes here</w:t>
          </w:r>
        </w:sdtContent>
      </w:sdt>
    </w:p>
    <w:sectPr w:rsidR="00A90BDC" w:rsidRPr="006E74B0">
      <w:footerReference w:type="default" r:id="rId11"/>
      <w:pgSz w:w="15840" w:h="12240" w:orient="landscape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5D4" w:rsidRDefault="00DE65D4">
      <w:pPr>
        <w:spacing w:before="0" w:after="0" w:line="240" w:lineRule="auto"/>
      </w:pPr>
      <w:r>
        <w:separator/>
      </w:r>
    </w:p>
  </w:endnote>
  <w:endnote w:type="continuationSeparator" w:id="0">
    <w:p w:rsidR="00DE65D4" w:rsidRDefault="00DE65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0C4" w:rsidRDefault="00F6357D">
    <w:pPr>
      <w:pStyle w:val="Footer"/>
      <w:jc w:val="cen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AB114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5D4" w:rsidRDefault="00DE65D4">
      <w:pPr>
        <w:spacing w:before="0" w:after="0" w:line="240" w:lineRule="auto"/>
      </w:pPr>
      <w:r>
        <w:separator/>
      </w:r>
    </w:p>
  </w:footnote>
  <w:footnote w:type="continuationSeparator" w:id="0">
    <w:p w:rsidR="00DE65D4" w:rsidRDefault="00DE65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EA0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8628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3824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9C424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2B015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0227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840A4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92C69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96CDC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EA9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97B"/>
    <w:rsid w:val="000361C9"/>
    <w:rsid w:val="0006458F"/>
    <w:rsid w:val="0010397A"/>
    <w:rsid w:val="001B59E6"/>
    <w:rsid w:val="0020197B"/>
    <w:rsid w:val="00354217"/>
    <w:rsid w:val="003845AE"/>
    <w:rsid w:val="00411E92"/>
    <w:rsid w:val="00435404"/>
    <w:rsid w:val="0048305A"/>
    <w:rsid w:val="004E18A7"/>
    <w:rsid w:val="005960F1"/>
    <w:rsid w:val="005962A4"/>
    <w:rsid w:val="005D6DE4"/>
    <w:rsid w:val="006240A7"/>
    <w:rsid w:val="0069119A"/>
    <w:rsid w:val="006E74B0"/>
    <w:rsid w:val="00706A0B"/>
    <w:rsid w:val="0071404F"/>
    <w:rsid w:val="008A39D5"/>
    <w:rsid w:val="008A69B1"/>
    <w:rsid w:val="00906744"/>
    <w:rsid w:val="009469C9"/>
    <w:rsid w:val="009820C4"/>
    <w:rsid w:val="009E5C4F"/>
    <w:rsid w:val="00A90BDC"/>
    <w:rsid w:val="00AB1149"/>
    <w:rsid w:val="00B375B0"/>
    <w:rsid w:val="00B4766A"/>
    <w:rsid w:val="00B6188C"/>
    <w:rsid w:val="00B76EA0"/>
    <w:rsid w:val="00BB2A0D"/>
    <w:rsid w:val="00C25AF8"/>
    <w:rsid w:val="00C669BB"/>
    <w:rsid w:val="00C72317"/>
    <w:rsid w:val="00CC3438"/>
    <w:rsid w:val="00D03F55"/>
    <w:rsid w:val="00D476D9"/>
    <w:rsid w:val="00D71E39"/>
    <w:rsid w:val="00D85D09"/>
    <w:rsid w:val="00DE65D4"/>
    <w:rsid w:val="00E42593"/>
    <w:rsid w:val="00E962D2"/>
    <w:rsid w:val="00EB5927"/>
    <w:rsid w:val="00EC23F3"/>
    <w:rsid w:val="00F15B49"/>
    <w:rsid w:val="00F237BB"/>
    <w:rsid w:val="00F6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2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5AE"/>
    <w:rPr>
      <w:szCs w:val="20"/>
    </w:rPr>
  </w:style>
  <w:style w:type="paragraph" w:styleId="Heading1">
    <w:name w:val="heading 1"/>
    <w:basedOn w:val="Normal"/>
    <w:next w:val="Normal"/>
    <w:uiPriority w:val="2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435404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rsid w:val="001B59E6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1B59E6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1B59E6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1B59E6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1B59E6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1B59E6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1B59E6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"/>
    <w:qFormat/>
    <w:rsid w:val="00CC3438"/>
    <w:pPr>
      <w:pBdr>
        <w:top w:val="single" w:sz="12" w:space="1" w:color="595959" w:themeColor="text1" w:themeTint="A6"/>
      </w:pBdr>
      <w:spacing w:before="0" w:after="120" w:line="240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28"/>
      <w:szCs w:val="28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table" w:customStyle="1" w:styleId="GridTable4Accent1">
    <w:name w:val="Grid Table 4 Accent 1"/>
    <w:basedOn w:val="TableNormal"/>
    <w:uiPriority w:val="49"/>
    <w:rsid w:val="00A90BDC"/>
    <w:tblPr>
      <w:tblStyleRowBandSize w:val="1"/>
      <w:tblStyleColBandSize w:val="1"/>
      <w:tblBorders>
        <w:top w:val="single" w:sz="4" w:space="0" w:color="2E74B5" w:themeColor="accent1" w:themeShade="BF"/>
        <w:left w:val="single" w:sz="4" w:space="0" w:color="2E74B5" w:themeColor="accent1" w:themeShade="BF"/>
        <w:bottom w:val="single" w:sz="4" w:space="0" w:color="2E74B5" w:themeColor="accent1" w:themeShade="BF"/>
        <w:right w:val="single" w:sz="4" w:space="0" w:color="2E74B5" w:themeColor="accent1" w:themeShade="BF"/>
        <w:insideH w:val="single" w:sz="4" w:space="0" w:color="2E74B5" w:themeColor="accent1" w:themeShade="BF"/>
        <w:insideV w:val="single" w:sz="4" w:space="0" w:color="2E74B5" w:themeColor="accent1" w:themeShade="BF"/>
      </w:tblBorders>
      <w:tblCellMar>
        <w:left w:w="43" w:type="dxa"/>
        <w:right w:w="43" w:type="dxa"/>
      </w:tblCellMar>
    </w:tblPr>
    <w:tblStylePr w:type="firstRow">
      <w:rPr>
        <w:b/>
        <w:bCs/>
        <w:color w:val="FFFFFF" w:themeColor="background1"/>
      </w:rPr>
      <w:tblPr/>
      <w:trPr>
        <w:tblHeader/>
      </w:trPr>
      <w:tcPr>
        <w:shd w:val="clear" w:color="auto" w:fill="2E74B5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A69B1"/>
    <w:rPr>
      <w:color w:val="595959" w:themeColor="text1" w:themeTint="A6"/>
      <w:sz w:val="22"/>
    </w:rPr>
  </w:style>
  <w:style w:type="paragraph" w:customStyle="1" w:styleId="Notes">
    <w:name w:val="Notes"/>
    <w:basedOn w:val="Normal"/>
    <w:uiPriority w:val="3"/>
    <w:qFormat/>
  </w:style>
  <w:style w:type="paragraph" w:styleId="Footer">
    <w:name w:val="footer"/>
    <w:basedOn w:val="Normal"/>
    <w:link w:val="FooterChar"/>
    <w:uiPriority w:val="99"/>
    <w:unhideWhenUsed/>
    <w:rsid w:val="003845AE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5AE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9E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9E6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59E6"/>
  </w:style>
  <w:style w:type="paragraph" w:styleId="BlockText">
    <w:name w:val="Block Text"/>
    <w:basedOn w:val="Normal"/>
    <w:uiPriority w:val="99"/>
    <w:semiHidden/>
    <w:unhideWhenUsed/>
    <w:rsid w:val="008A69B1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1B59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59E6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B59E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59E6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B59E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59E6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59E6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59E6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59E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59E6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59E6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59E6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59E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59E6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59E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59E6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B59E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59E6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59E6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59E6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B59E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9E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9E6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9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9E6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59E6"/>
  </w:style>
  <w:style w:type="character" w:customStyle="1" w:styleId="DateChar">
    <w:name w:val="Date Char"/>
    <w:basedOn w:val="DefaultParagraphFont"/>
    <w:link w:val="Date"/>
    <w:uiPriority w:val="99"/>
    <w:semiHidden/>
    <w:rsid w:val="001B59E6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B59E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59E6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59E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59E6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1B59E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1B59E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B59E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59E6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59E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59E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1B59E6"/>
    <w:rPr>
      <w:color w:val="954F72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B59E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59E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59E6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845A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5AE"/>
    <w:rPr>
      <w:szCs w:val="20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6240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6240A7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240A7"/>
    <w:rPr>
      <w:rFonts w:asciiTheme="majorHAnsi" w:eastAsiaTheme="majorEastAsia" w:hAnsiTheme="majorHAnsi" w:cstheme="majorBidi"/>
      <w:color w:val="2E74B5" w:themeColor="accent1" w:themeShade="BF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6240A7"/>
    <w:rPr>
      <w:rFonts w:asciiTheme="majorHAnsi" w:eastAsiaTheme="majorEastAsia" w:hAnsiTheme="majorHAnsi" w:cstheme="majorBidi"/>
      <w:color w:val="1F4D78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6240A7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6240A7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6240A7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B59E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59E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59E6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1B59E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1B59E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B59E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1B59E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9E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9E6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B59E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B59E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B59E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1B59E6"/>
    <w:rPr>
      <w:color w:val="0563C1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59E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A69B1"/>
    <w:rPr>
      <w:i/>
      <w:iCs/>
      <w:color w:val="2E74B5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A69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A69B1"/>
    <w:rPr>
      <w:i/>
      <w:iCs/>
      <w:color w:val="2E74B5" w:themeColor="accent1" w:themeShade="BF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A69B1"/>
    <w:rPr>
      <w:b/>
      <w:bCs/>
      <w:caps w:val="0"/>
      <w:smallCaps/>
      <w:color w:val="2E74B5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B59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B59E6"/>
    <w:rPr>
      <w:sz w:val="22"/>
    </w:rPr>
  </w:style>
  <w:style w:type="paragraph" w:styleId="List">
    <w:name w:val="List"/>
    <w:basedOn w:val="Normal"/>
    <w:uiPriority w:val="99"/>
    <w:semiHidden/>
    <w:unhideWhenUsed/>
    <w:rsid w:val="001B59E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59E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59E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59E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59E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59E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59E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59E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59E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59E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59E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59E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59E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59E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59E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59E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59E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59E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59E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59E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B59E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B59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59E6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59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59E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B59E6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1B59E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59E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59E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59E6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B59E6"/>
    <w:rPr>
      <w:sz w:val="22"/>
    </w:rPr>
  </w:style>
  <w:style w:type="table" w:customStyle="1" w:styleId="PlainTable1">
    <w:name w:val="Plain Table 1"/>
    <w:basedOn w:val="TableNormal"/>
    <w:uiPriority w:val="41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B59E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59E6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B59E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B59E6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59E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59E6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B59E6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59E6"/>
    <w:rPr>
      <w:sz w:val="22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sid w:val="001B59E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B59E6"/>
    <w:pPr>
      <w:numPr>
        <w:ilvl w:val="1"/>
      </w:numPr>
      <w:spacing w:after="160"/>
      <w:ind w:left="43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B59E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B59E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B59E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1B59E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B59E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B59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B59E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B59E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B59E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B59E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B59E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B59E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B59E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B59E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B59E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B59E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B59E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B59E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B59E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B59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B59E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B59E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B59E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B59E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B59E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1B59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B59E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B59E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B59E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B59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B59E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B59E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B59E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59E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59E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B59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B59E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B59E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B59E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B59E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B5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B59E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B59E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B59E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B59E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59E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59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59E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59E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59E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59E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59E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59E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59E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59E6"/>
    <w:pPr>
      <w:spacing w:after="0"/>
      <w:outlineLvl w:val="9"/>
    </w:pPr>
    <w:rPr>
      <w:caps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4354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2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5AE"/>
    <w:rPr>
      <w:szCs w:val="20"/>
    </w:rPr>
  </w:style>
  <w:style w:type="paragraph" w:styleId="Heading1">
    <w:name w:val="heading 1"/>
    <w:basedOn w:val="Normal"/>
    <w:next w:val="Normal"/>
    <w:uiPriority w:val="2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435404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rsid w:val="001B59E6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1B59E6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1B59E6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1B59E6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1B59E6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1B59E6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1B59E6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"/>
    <w:qFormat/>
    <w:rsid w:val="00CC3438"/>
    <w:pPr>
      <w:pBdr>
        <w:top w:val="single" w:sz="12" w:space="1" w:color="595959" w:themeColor="text1" w:themeTint="A6"/>
      </w:pBdr>
      <w:spacing w:before="0" w:after="120" w:line="240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28"/>
      <w:szCs w:val="28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table" w:customStyle="1" w:styleId="GridTable4Accent1">
    <w:name w:val="Grid Table 4 Accent 1"/>
    <w:basedOn w:val="TableNormal"/>
    <w:uiPriority w:val="49"/>
    <w:rsid w:val="00A90BDC"/>
    <w:tblPr>
      <w:tblStyleRowBandSize w:val="1"/>
      <w:tblStyleColBandSize w:val="1"/>
      <w:tblBorders>
        <w:top w:val="single" w:sz="4" w:space="0" w:color="2E74B5" w:themeColor="accent1" w:themeShade="BF"/>
        <w:left w:val="single" w:sz="4" w:space="0" w:color="2E74B5" w:themeColor="accent1" w:themeShade="BF"/>
        <w:bottom w:val="single" w:sz="4" w:space="0" w:color="2E74B5" w:themeColor="accent1" w:themeShade="BF"/>
        <w:right w:val="single" w:sz="4" w:space="0" w:color="2E74B5" w:themeColor="accent1" w:themeShade="BF"/>
        <w:insideH w:val="single" w:sz="4" w:space="0" w:color="2E74B5" w:themeColor="accent1" w:themeShade="BF"/>
        <w:insideV w:val="single" w:sz="4" w:space="0" w:color="2E74B5" w:themeColor="accent1" w:themeShade="BF"/>
      </w:tblBorders>
      <w:tblCellMar>
        <w:left w:w="43" w:type="dxa"/>
        <w:right w:w="43" w:type="dxa"/>
      </w:tblCellMar>
    </w:tblPr>
    <w:tblStylePr w:type="firstRow">
      <w:rPr>
        <w:b/>
        <w:bCs/>
        <w:color w:val="FFFFFF" w:themeColor="background1"/>
      </w:rPr>
      <w:tblPr/>
      <w:trPr>
        <w:tblHeader/>
      </w:trPr>
      <w:tcPr>
        <w:shd w:val="clear" w:color="auto" w:fill="2E74B5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A69B1"/>
    <w:rPr>
      <w:color w:val="595959" w:themeColor="text1" w:themeTint="A6"/>
      <w:sz w:val="22"/>
    </w:rPr>
  </w:style>
  <w:style w:type="paragraph" w:customStyle="1" w:styleId="Notes">
    <w:name w:val="Notes"/>
    <w:basedOn w:val="Normal"/>
    <w:uiPriority w:val="3"/>
    <w:qFormat/>
  </w:style>
  <w:style w:type="paragraph" w:styleId="Footer">
    <w:name w:val="footer"/>
    <w:basedOn w:val="Normal"/>
    <w:link w:val="FooterChar"/>
    <w:uiPriority w:val="99"/>
    <w:unhideWhenUsed/>
    <w:rsid w:val="003845AE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5AE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9E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9E6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59E6"/>
  </w:style>
  <w:style w:type="paragraph" w:styleId="BlockText">
    <w:name w:val="Block Text"/>
    <w:basedOn w:val="Normal"/>
    <w:uiPriority w:val="99"/>
    <w:semiHidden/>
    <w:unhideWhenUsed/>
    <w:rsid w:val="008A69B1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1B59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59E6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B59E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59E6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B59E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59E6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59E6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59E6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59E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59E6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59E6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59E6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59E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59E6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59E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59E6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B59E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59E6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59E6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59E6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B59E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9E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9E6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9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9E6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59E6"/>
  </w:style>
  <w:style w:type="character" w:customStyle="1" w:styleId="DateChar">
    <w:name w:val="Date Char"/>
    <w:basedOn w:val="DefaultParagraphFont"/>
    <w:link w:val="Date"/>
    <w:uiPriority w:val="99"/>
    <w:semiHidden/>
    <w:rsid w:val="001B59E6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B59E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59E6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59E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59E6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1B59E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1B59E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B59E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59E6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59E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59E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1B59E6"/>
    <w:rPr>
      <w:color w:val="954F72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B59E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59E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59E6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845A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5AE"/>
    <w:rPr>
      <w:szCs w:val="20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6240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6240A7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240A7"/>
    <w:rPr>
      <w:rFonts w:asciiTheme="majorHAnsi" w:eastAsiaTheme="majorEastAsia" w:hAnsiTheme="majorHAnsi" w:cstheme="majorBidi"/>
      <w:color w:val="2E74B5" w:themeColor="accent1" w:themeShade="BF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6240A7"/>
    <w:rPr>
      <w:rFonts w:asciiTheme="majorHAnsi" w:eastAsiaTheme="majorEastAsia" w:hAnsiTheme="majorHAnsi" w:cstheme="majorBidi"/>
      <w:color w:val="1F4D78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6240A7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6240A7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6240A7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B59E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59E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59E6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1B59E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1B59E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B59E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1B59E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9E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9E6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B59E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B59E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B59E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1B59E6"/>
    <w:rPr>
      <w:color w:val="0563C1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59E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A69B1"/>
    <w:rPr>
      <w:i/>
      <w:iCs/>
      <w:color w:val="2E74B5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A69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A69B1"/>
    <w:rPr>
      <w:i/>
      <w:iCs/>
      <w:color w:val="2E74B5" w:themeColor="accent1" w:themeShade="BF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A69B1"/>
    <w:rPr>
      <w:b/>
      <w:bCs/>
      <w:caps w:val="0"/>
      <w:smallCaps/>
      <w:color w:val="2E74B5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B59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B59E6"/>
    <w:rPr>
      <w:sz w:val="22"/>
    </w:rPr>
  </w:style>
  <w:style w:type="paragraph" w:styleId="List">
    <w:name w:val="List"/>
    <w:basedOn w:val="Normal"/>
    <w:uiPriority w:val="99"/>
    <w:semiHidden/>
    <w:unhideWhenUsed/>
    <w:rsid w:val="001B59E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59E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59E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59E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59E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59E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59E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59E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59E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59E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59E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59E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59E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59E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59E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59E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59E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59E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59E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59E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B59E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B59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59E6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59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59E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B59E6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1B59E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59E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59E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59E6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B59E6"/>
    <w:rPr>
      <w:sz w:val="22"/>
    </w:rPr>
  </w:style>
  <w:style w:type="table" w:customStyle="1" w:styleId="PlainTable1">
    <w:name w:val="Plain Table 1"/>
    <w:basedOn w:val="TableNormal"/>
    <w:uiPriority w:val="41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B59E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59E6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B59E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B59E6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59E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59E6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B59E6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59E6"/>
    <w:rPr>
      <w:sz w:val="22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sid w:val="001B59E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B59E6"/>
    <w:pPr>
      <w:numPr>
        <w:ilvl w:val="1"/>
      </w:numPr>
      <w:spacing w:after="160"/>
      <w:ind w:left="43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B59E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B59E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B59E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1B59E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B59E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B59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B59E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B59E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B59E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B59E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B59E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B59E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B59E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B59E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B59E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B59E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B59E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B59E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B59E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B59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B59E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B59E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B59E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B59E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B59E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1B59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B59E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B59E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B59E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B59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B59E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B59E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B59E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59E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59E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B59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B59E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B59E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B59E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B59E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B5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B59E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B59E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B59E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B59E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59E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59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59E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59E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59E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59E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59E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59E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59E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59E6"/>
    <w:pPr>
      <w:spacing w:after="0"/>
      <w:outlineLvl w:val="9"/>
    </w:pPr>
    <w:rPr>
      <w:caps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4354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611660\AppData\Roaming\Microsoft\Templates\Business%20trip%20itinera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739E4497DA427CAD25741EA2284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5DE43-C723-4C07-AA5A-23F7179AE7E8}"/>
      </w:docPartPr>
      <w:docPartBody>
        <w:p w:rsidR="00864ECC" w:rsidRDefault="008442E2">
          <w:pPr>
            <w:pStyle w:val="54739E4497DA427CAD25741EA2284494"/>
          </w:pPr>
          <w:r w:rsidRPr="006E74B0">
            <w:t>Date</w:t>
          </w:r>
        </w:p>
      </w:docPartBody>
    </w:docPart>
    <w:docPart>
      <w:docPartPr>
        <w:name w:val="57EF8A1BBA5440F08F6EF748AE37D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C0B17-3C9C-4A41-A5CA-1244C0B02A34}"/>
      </w:docPartPr>
      <w:docPartBody>
        <w:p w:rsidR="00864ECC" w:rsidRDefault="008442E2">
          <w:pPr>
            <w:pStyle w:val="57EF8A1BBA5440F08F6EF748AE37D45A"/>
          </w:pPr>
          <w:r w:rsidRPr="006E74B0">
            <w:t>Depart from</w:t>
          </w:r>
        </w:p>
      </w:docPartBody>
    </w:docPart>
    <w:docPart>
      <w:docPartPr>
        <w:name w:val="C8F3D9D4CC6943EF9783545088236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F4E5C-FFC8-425B-A3DA-7C97C554314D}"/>
      </w:docPartPr>
      <w:docPartBody>
        <w:p w:rsidR="00864ECC" w:rsidRDefault="008442E2">
          <w:pPr>
            <w:pStyle w:val="C8F3D9D4CC6943EF9783545088236ABE"/>
          </w:pPr>
          <w:r w:rsidRPr="006E74B0">
            <w:t>Depart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E4934B0B557D4DA08B3E08C3F8D8F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A09D0-C3CD-480E-A4DA-C150834EDD0A}"/>
      </w:docPartPr>
      <w:docPartBody>
        <w:p w:rsidR="00864ECC" w:rsidRDefault="008442E2">
          <w:pPr>
            <w:pStyle w:val="E4934B0B557D4DA08B3E08C3F8D8F974"/>
          </w:pPr>
          <w:r w:rsidRPr="006E74B0">
            <w:t>Destination</w:t>
          </w:r>
        </w:p>
      </w:docPartBody>
    </w:docPart>
    <w:docPart>
      <w:docPartPr>
        <w:name w:val="D8543C49CACE4BC5867E7B85D906B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AB8C7-E554-4363-AEE8-EB0B520C6E50}"/>
      </w:docPartPr>
      <w:docPartBody>
        <w:p w:rsidR="00864ECC" w:rsidRDefault="008442E2">
          <w:pPr>
            <w:pStyle w:val="D8543C49CACE4BC5867E7B85D906B7A9"/>
          </w:pPr>
          <w:r w:rsidRPr="006E74B0">
            <w:t>Arrival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91F863E03262482292AAEA0B77597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588CE-AE93-4EBE-8521-C6AD16BC8403}"/>
      </w:docPartPr>
      <w:docPartBody>
        <w:p w:rsidR="00864ECC" w:rsidRDefault="008442E2">
          <w:pPr>
            <w:pStyle w:val="91F863E03262482292AAEA0B775974D5"/>
          </w:pPr>
          <w:r w:rsidRPr="006E74B0">
            <w:t>Destination address</w:t>
          </w:r>
        </w:p>
      </w:docPartBody>
    </w:docPart>
    <w:docPart>
      <w:docPartPr>
        <w:name w:val="323A43A570E24488ABC90FE961C98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33430-6924-4C6F-AEB5-083DB975DE5C}"/>
      </w:docPartPr>
      <w:docPartBody>
        <w:p w:rsidR="00864ECC" w:rsidRDefault="008442E2">
          <w:pPr>
            <w:pStyle w:val="323A43A570E24488ABC90FE961C98D18"/>
          </w:pPr>
          <w:r w:rsidRPr="006E74B0">
            <w:t>Phone number</w:t>
          </w:r>
        </w:p>
      </w:docPartBody>
    </w:docPart>
    <w:docPart>
      <w:docPartPr>
        <w:name w:val="F0CF36F2C2BC4D1FBEF2145662065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1386C-F50D-4E60-9E05-6BEAE018BE8C}"/>
      </w:docPartPr>
      <w:docPartBody>
        <w:p w:rsidR="00864ECC" w:rsidRDefault="008442E2">
          <w:pPr>
            <w:pStyle w:val="F0CF36F2C2BC4D1FBEF2145662065141"/>
          </w:pPr>
          <w:r w:rsidRPr="006E74B0">
            <w:t>Travel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3AE305412D0343839F7D1AB4778E5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C55CF-D74B-49DC-95E3-F19E1F13D3CD}"/>
      </w:docPartPr>
      <w:docPartBody>
        <w:p w:rsidR="00864ECC" w:rsidRDefault="008442E2">
          <w:pPr>
            <w:pStyle w:val="3AE305412D0343839F7D1AB4778E5BCF"/>
          </w:pPr>
          <w:r w:rsidRPr="006E74B0">
            <w:t>Comments</w:t>
          </w:r>
        </w:p>
      </w:docPartBody>
    </w:docPart>
    <w:docPart>
      <w:docPartPr>
        <w:name w:val="74461526E3A3427886672CFDAFD44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2C2BA-809E-4AC8-85F2-968FD493C3DE}"/>
      </w:docPartPr>
      <w:docPartBody>
        <w:p w:rsidR="00864ECC" w:rsidRDefault="008442E2">
          <w:pPr>
            <w:pStyle w:val="74461526E3A3427886672CFDAFD44907"/>
          </w:pPr>
          <w:r w:rsidRPr="006E74B0">
            <w:t>Travel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F7504620D93743D293EF7F15AD84C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F579B-8251-4385-A625-91DFBF925879}"/>
      </w:docPartPr>
      <w:docPartBody>
        <w:p w:rsidR="00864ECC" w:rsidRDefault="008442E2">
          <w:pPr>
            <w:pStyle w:val="F7504620D93743D293EF7F15AD84C590"/>
          </w:pPr>
          <w:r w:rsidRPr="006E74B0">
            <w:t>Depart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5347223A74CF42F4BC780CBB243CB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07F25-D95D-4DF5-8D2B-EEF850A887A1}"/>
      </w:docPartPr>
      <w:docPartBody>
        <w:p w:rsidR="00864ECC" w:rsidRDefault="008442E2">
          <w:pPr>
            <w:pStyle w:val="5347223A74CF42F4BC780CBB243CBBB3"/>
          </w:pPr>
          <w:r w:rsidRPr="006E74B0">
            <w:t>Destination</w:t>
          </w:r>
        </w:p>
      </w:docPartBody>
    </w:docPart>
    <w:docPart>
      <w:docPartPr>
        <w:name w:val="CBD9FE90908340179013F896B215F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2962E-193B-4BDF-84FE-7F7C70695825}"/>
      </w:docPartPr>
      <w:docPartBody>
        <w:p w:rsidR="00864ECC" w:rsidRDefault="008442E2">
          <w:pPr>
            <w:pStyle w:val="CBD9FE90908340179013F896B215F807"/>
          </w:pPr>
          <w:r w:rsidRPr="006E74B0">
            <w:t>Arrival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5726782FA4F44A06BFEB7F0A4259E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6BF71-03F3-4C3F-AFED-897C205529D4}"/>
      </w:docPartPr>
      <w:docPartBody>
        <w:p w:rsidR="00864ECC" w:rsidRDefault="008442E2">
          <w:pPr>
            <w:pStyle w:val="5726782FA4F44A06BFEB7F0A4259EA87"/>
          </w:pPr>
          <w:r w:rsidRPr="006E74B0">
            <w:t>Destination address</w:t>
          </w:r>
        </w:p>
      </w:docPartBody>
    </w:docPart>
    <w:docPart>
      <w:docPartPr>
        <w:name w:val="A5278472FF3C4880874791D34019E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20261-4663-41C4-B44E-19809FE95635}"/>
      </w:docPartPr>
      <w:docPartBody>
        <w:p w:rsidR="00864ECC" w:rsidRDefault="008442E2">
          <w:pPr>
            <w:pStyle w:val="A5278472FF3C4880874791D34019E2EC"/>
          </w:pPr>
          <w:r w:rsidRPr="006E74B0">
            <w:t>Phone number</w:t>
          </w:r>
        </w:p>
      </w:docPartBody>
    </w:docPart>
    <w:docPart>
      <w:docPartPr>
        <w:name w:val="25FAFE05F7374A69BDC3DF446B02C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6188-13CB-418F-A112-44970C518B33}"/>
      </w:docPartPr>
      <w:docPartBody>
        <w:p w:rsidR="00864ECC" w:rsidRDefault="008442E2">
          <w:pPr>
            <w:pStyle w:val="25FAFE05F7374A69BDC3DF446B02C21D"/>
          </w:pPr>
          <w:r w:rsidRPr="006E74B0">
            <w:t>Travel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0A7AC1CB16414C438ECBAA59169D0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C5128-6F35-44F1-8048-A3C1E7ABCC44}"/>
      </w:docPartPr>
      <w:docPartBody>
        <w:p w:rsidR="00864ECC" w:rsidRDefault="008442E2">
          <w:pPr>
            <w:pStyle w:val="0A7AC1CB16414C438ECBAA59169D0A4C"/>
          </w:pPr>
          <w:r w:rsidRPr="006E74B0">
            <w:t>Depart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F96EA872E2BB4720B2A02498AF055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8BF94-D5C1-4159-8777-E66CF3D16607}"/>
      </w:docPartPr>
      <w:docPartBody>
        <w:p w:rsidR="00864ECC" w:rsidRDefault="008442E2">
          <w:pPr>
            <w:pStyle w:val="F96EA872E2BB4720B2A02498AF055719"/>
          </w:pPr>
          <w:r w:rsidRPr="006E74B0">
            <w:t>Destination</w:t>
          </w:r>
        </w:p>
      </w:docPartBody>
    </w:docPart>
    <w:docPart>
      <w:docPartPr>
        <w:name w:val="6DA3FEF8F0F94682BB79A3ACF0698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D0D02-5475-49EE-9B8A-8395711B28F1}"/>
      </w:docPartPr>
      <w:docPartBody>
        <w:p w:rsidR="00864ECC" w:rsidRDefault="008442E2">
          <w:pPr>
            <w:pStyle w:val="6DA3FEF8F0F94682BB79A3ACF0698F18"/>
          </w:pPr>
          <w:r w:rsidRPr="006E74B0">
            <w:t>Arrival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A8E9D6BC3D494D9C944ACA194E8F2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718CC-792B-4AFA-8B41-6C443E859E59}"/>
      </w:docPartPr>
      <w:docPartBody>
        <w:p w:rsidR="00864ECC" w:rsidRDefault="008442E2">
          <w:pPr>
            <w:pStyle w:val="A8E9D6BC3D494D9C944ACA194E8F2690"/>
          </w:pPr>
          <w:r w:rsidRPr="006E74B0">
            <w:t xml:space="preserve">Destination </w:t>
          </w:r>
          <w:r w:rsidRPr="006E74B0">
            <w:t>address</w:t>
          </w:r>
        </w:p>
      </w:docPartBody>
    </w:docPart>
    <w:docPart>
      <w:docPartPr>
        <w:name w:val="8DC430844FC143C89E13149714C60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D9C14-63E8-42F0-A00E-039D7964D6F2}"/>
      </w:docPartPr>
      <w:docPartBody>
        <w:p w:rsidR="00864ECC" w:rsidRDefault="008442E2">
          <w:pPr>
            <w:pStyle w:val="8DC430844FC143C89E13149714C60AAC"/>
          </w:pPr>
          <w:r w:rsidRPr="006E74B0">
            <w:t>Phone number</w:t>
          </w:r>
        </w:p>
      </w:docPartBody>
    </w:docPart>
    <w:docPart>
      <w:docPartPr>
        <w:name w:val="B5EAF298AE274BE0B4C151A1A3F4B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1784E-555F-4F7C-B686-C1ABFF22D0A4}"/>
      </w:docPartPr>
      <w:docPartBody>
        <w:p w:rsidR="00864ECC" w:rsidRDefault="008442E2">
          <w:pPr>
            <w:pStyle w:val="B5EAF298AE274BE0B4C151A1A3F4B150"/>
          </w:pPr>
          <w:r w:rsidRPr="006E74B0">
            <w:t>Travel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EE603577355D4F229547974454F9D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18694-5C99-43CF-B845-77CD06373F60}"/>
      </w:docPartPr>
      <w:docPartBody>
        <w:p w:rsidR="00864ECC" w:rsidRDefault="008442E2">
          <w:pPr>
            <w:pStyle w:val="EE603577355D4F229547974454F9DC84"/>
          </w:pPr>
          <w:r w:rsidRPr="006E74B0">
            <w:t>Date</w:t>
          </w:r>
        </w:p>
      </w:docPartBody>
    </w:docPart>
    <w:docPart>
      <w:docPartPr>
        <w:name w:val="C025AC6F5A84453EA7407F72238C0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DFF91-162A-4228-9114-47EAFAE2646B}"/>
      </w:docPartPr>
      <w:docPartBody>
        <w:p w:rsidR="00864ECC" w:rsidRDefault="008442E2">
          <w:pPr>
            <w:pStyle w:val="C025AC6F5A84453EA7407F72238C0E65"/>
          </w:pPr>
          <w:r w:rsidRPr="006E74B0">
            <w:t>Depart from</w:t>
          </w:r>
        </w:p>
      </w:docPartBody>
    </w:docPart>
    <w:docPart>
      <w:docPartPr>
        <w:name w:val="A171E3DCBFF5412B827EB67FDBE5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53C6A-FB31-4DE0-99AF-AB31B4D9AB68}"/>
      </w:docPartPr>
      <w:docPartBody>
        <w:p w:rsidR="00864ECC" w:rsidRDefault="008442E2">
          <w:pPr>
            <w:pStyle w:val="A171E3DCBFF5412B827EB67FDBE517D9"/>
          </w:pPr>
          <w:r w:rsidRPr="006E74B0">
            <w:t>Depart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503B29F9E86D48DAB7AF6E5BED443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6C933-50FF-4615-BFA2-EFEE79E4F78B}"/>
      </w:docPartPr>
      <w:docPartBody>
        <w:p w:rsidR="00864ECC" w:rsidRDefault="008442E2">
          <w:pPr>
            <w:pStyle w:val="503B29F9E86D48DAB7AF6E5BED44300D"/>
          </w:pPr>
          <w:r w:rsidRPr="006E74B0">
            <w:t>Destination</w:t>
          </w:r>
        </w:p>
      </w:docPartBody>
    </w:docPart>
    <w:docPart>
      <w:docPartPr>
        <w:name w:val="C331A1E0CD734C1486A18F9660653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A6514-FBFA-4A3E-B5D0-F2C6FB81401C}"/>
      </w:docPartPr>
      <w:docPartBody>
        <w:p w:rsidR="00864ECC" w:rsidRDefault="008442E2">
          <w:pPr>
            <w:pStyle w:val="C331A1E0CD734C1486A18F96606536EF"/>
          </w:pPr>
          <w:r w:rsidRPr="006E74B0">
            <w:t>Arrival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BFBC08DE48404CAFBC3E5B90825E2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2005E-A567-4009-A564-D51FB7D94A90}"/>
      </w:docPartPr>
      <w:docPartBody>
        <w:p w:rsidR="00864ECC" w:rsidRDefault="008442E2">
          <w:pPr>
            <w:pStyle w:val="BFBC08DE48404CAFBC3E5B90825E2044"/>
          </w:pPr>
          <w:r w:rsidRPr="006E74B0">
            <w:t>Destination address</w:t>
          </w:r>
        </w:p>
      </w:docPartBody>
    </w:docPart>
    <w:docPart>
      <w:docPartPr>
        <w:name w:val="9D481338132944F5ACF32C403951D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04CD-5C6C-4C15-BE80-865E29093C02}"/>
      </w:docPartPr>
      <w:docPartBody>
        <w:p w:rsidR="00864ECC" w:rsidRDefault="008442E2">
          <w:pPr>
            <w:pStyle w:val="9D481338132944F5ACF32C403951D1B1"/>
          </w:pPr>
          <w:r w:rsidRPr="006E74B0">
            <w:t>Phone number</w:t>
          </w:r>
        </w:p>
      </w:docPartBody>
    </w:docPart>
    <w:docPart>
      <w:docPartPr>
        <w:name w:val="1F419C46F6064796A7D513503F62B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6B9F1-53C6-4DD0-B62F-DFDF525B6085}"/>
      </w:docPartPr>
      <w:docPartBody>
        <w:p w:rsidR="00864ECC" w:rsidRDefault="008442E2">
          <w:pPr>
            <w:pStyle w:val="1F419C46F6064796A7D513503F62B109"/>
          </w:pPr>
          <w:r w:rsidRPr="006E74B0">
            <w:t>Travel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DD9ADA558AD14B21B307470653872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9A1DB-FAF0-47A1-B477-281119188555}"/>
      </w:docPartPr>
      <w:docPartBody>
        <w:p w:rsidR="00864ECC" w:rsidRDefault="008442E2">
          <w:pPr>
            <w:pStyle w:val="DD9ADA558AD14B21B307470653872335"/>
          </w:pPr>
          <w:r w:rsidRPr="006E74B0">
            <w:t>Comments</w:t>
          </w:r>
        </w:p>
      </w:docPartBody>
    </w:docPart>
    <w:docPart>
      <w:docPartPr>
        <w:name w:val="D928E165020643B8B7A69B64B969A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1275-AD1D-456D-9743-44C4DA81B509}"/>
      </w:docPartPr>
      <w:docPartBody>
        <w:p w:rsidR="00864ECC" w:rsidRDefault="008442E2">
          <w:pPr>
            <w:pStyle w:val="D928E165020643B8B7A69B64B969AAE3"/>
          </w:pPr>
          <w:r w:rsidRPr="006E74B0">
            <w:t>Date</w:t>
          </w:r>
        </w:p>
      </w:docPartBody>
    </w:docPart>
    <w:docPart>
      <w:docPartPr>
        <w:name w:val="31453446F1CE4ED4BD0BDFF39FA8C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66868-EDD8-4E58-9991-B1ED133AF3C6}"/>
      </w:docPartPr>
      <w:docPartBody>
        <w:p w:rsidR="00864ECC" w:rsidRDefault="008442E2">
          <w:pPr>
            <w:pStyle w:val="31453446F1CE4ED4BD0BDFF39FA8CAAC"/>
          </w:pPr>
          <w:r w:rsidRPr="006E74B0">
            <w:t>Depart from</w:t>
          </w:r>
        </w:p>
      </w:docPartBody>
    </w:docPart>
    <w:docPart>
      <w:docPartPr>
        <w:name w:val="7FF9F3BE7DBC4639B64A421B70C4C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F2F2E-51F5-4A25-AB99-019C376A7E01}"/>
      </w:docPartPr>
      <w:docPartBody>
        <w:p w:rsidR="00864ECC" w:rsidRDefault="008442E2">
          <w:pPr>
            <w:pStyle w:val="7FF9F3BE7DBC4639B64A421B70C4C746"/>
          </w:pPr>
          <w:r w:rsidRPr="006E74B0">
            <w:t>Depart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65246BA97EC842D59CACF2D9087D6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D8649-DFF5-4D8E-B994-E35139187DCC}"/>
      </w:docPartPr>
      <w:docPartBody>
        <w:p w:rsidR="00864ECC" w:rsidRDefault="008442E2">
          <w:pPr>
            <w:pStyle w:val="65246BA97EC842D59CACF2D9087D6C57"/>
          </w:pPr>
          <w:r w:rsidRPr="006E74B0">
            <w:t>Destination</w:t>
          </w:r>
        </w:p>
      </w:docPartBody>
    </w:docPart>
    <w:docPart>
      <w:docPartPr>
        <w:name w:val="637A766067DA47A393526328AFB22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3C8EE-441B-4FDC-8BF0-BCE79DF58697}"/>
      </w:docPartPr>
      <w:docPartBody>
        <w:p w:rsidR="00864ECC" w:rsidRDefault="008442E2">
          <w:pPr>
            <w:pStyle w:val="637A766067DA47A393526328AFB227E0"/>
          </w:pPr>
          <w:r w:rsidRPr="006E74B0">
            <w:t>Arrival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D2825DA590854FBC977790FE1187F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0757B-DDD6-4DFE-AFC9-C277A647E12A}"/>
      </w:docPartPr>
      <w:docPartBody>
        <w:p w:rsidR="00864ECC" w:rsidRDefault="008442E2">
          <w:pPr>
            <w:pStyle w:val="D2825DA590854FBC977790FE1187F0CB"/>
          </w:pPr>
          <w:r w:rsidRPr="006E74B0">
            <w:t>Destination address</w:t>
          </w:r>
        </w:p>
      </w:docPartBody>
    </w:docPart>
    <w:docPart>
      <w:docPartPr>
        <w:name w:val="20A740BDA0FE463CB3B6118E51107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29C6F-A5BE-4FB3-94C8-EE7EA8A489D3}"/>
      </w:docPartPr>
      <w:docPartBody>
        <w:p w:rsidR="00864ECC" w:rsidRDefault="008442E2">
          <w:pPr>
            <w:pStyle w:val="20A740BDA0FE463CB3B6118E511071C4"/>
          </w:pPr>
          <w:r w:rsidRPr="006E74B0">
            <w:t>Phone number</w:t>
          </w:r>
        </w:p>
      </w:docPartBody>
    </w:docPart>
    <w:docPart>
      <w:docPartPr>
        <w:name w:val="6B5532E495D342F8B5D51724134ED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E7F70-5717-4966-8C76-E38D457F699D}"/>
      </w:docPartPr>
      <w:docPartBody>
        <w:p w:rsidR="00864ECC" w:rsidRDefault="008442E2">
          <w:pPr>
            <w:pStyle w:val="6B5532E495D342F8B5D51724134ED49D"/>
          </w:pPr>
          <w:r w:rsidRPr="006E74B0">
            <w:t>Travel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758A959693FC4E7C8D6D1B950AA7C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307A8-B1A3-4BFB-BDF3-C30647C0D436}"/>
      </w:docPartPr>
      <w:docPartBody>
        <w:p w:rsidR="00864ECC" w:rsidRDefault="008442E2">
          <w:pPr>
            <w:pStyle w:val="758A959693FC4E7C8D6D1B950AA7C1C0"/>
          </w:pPr>
          <w:r w:rsidRPr="006E74B0">
            <w:t>Comments</w:t>
          </w:r>
        </w:p>
      </w:docPartBody>
    </w:docPart>
    <w:docPart>
      <w:docPartPr>
        <w:name w:val="B855E9661C5142AA863C64D75F1C1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2D84A-3FE5-4D93-B224-D0764D1A1DCD}"/>
      </w:docPartPr>
      <w:docPartBody>
        <w:p w:rsidR="00864ECC" w:rsidRDefault="008442E2">
          <w:pPr>
            <w:pStyle w:val="B855E9661C5142AA863C64D75F1C141A"/>
          </w:pPr>
          <w:r w:rsidRPr="006E74B0">
            <w:t>Date</w:t>
          </w:r>
        </w:p>
      </w:docPartBody>
    </w:docPart>
    <w:docPart>
      <w:docPartPr>
        <w:name w:val="C21F9397297340C7B3CC5A11F4ABF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F4E75-5252-4618-9B22-AC613470CD32}"/>
      </w:docPartPr>
      <w:docPartBody>
        <w:p w:rsidR="00864ECC" w:rsidRDefault="008442E2">
          <w:pPr>
            <w:pStyle w:val="C21F9397297340C7B3CC5A11F4ABF619"/>
          </w:pPr>
          <w:r w:rsidRPr="006E74B0">
            <w:t>Depart from</w:t>
          </w:r>
        </w:p>
      </w:docPartBody>
    </w:docPart>
    <w:docPart>
      <w:docPartPr>
        <w:name w:val="B57E4CA18E774C50B8C69770781AE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0BE27-A55C-4FA8-BA7E-C2EE9B7048EA}"/>
      </w:docPartPr>
      <w:docPartBody>
        <w:p w:rsidR="00864ECC" w:rsidRDefault="008442E2">
          <w:pPr>
            <w:pStyle w:val="B57E4CA18E774C50B8C69770781AE0F7"/>
          </w:pPr>
          <w:r w:rsidRPr="006E74B0">
            <w:t>Depart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C6DE351CC9124755B752DB5F259A9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8E846-120F-4978-8082-4F910D90BCE1}"/>
      </w:docPartPr>
      <w:docPartBody>
        <w:p w:rsidR="00864ECC" w:rsidRDefault="008442E2">
          <w:pPr>
            <w:pStyle w:val="C6DE351CC9124755B752DB5F259A9D61"/>
          </w:pPr>
          <w:r w:rsidRPr="006E74B0">
            <w:t>Destination</w:t>
          </w:r>
        </w:p>
      </w:docPartBody>
    </w:docPart>
    <w:docPart>
      <w:docPartPr>
        <w:name w:val="C767EAE7F01C45F386A3F674203F0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E7A8E-E9B9-45B1-9340-9C4F0060D321}"/>
      </w:docPartPr>
      <w:docPartBody>
        <w:p w:rsidR="00864ECC" w:rsidRDefault="008442E2">
          <w:pPr>
            <w:pStyle w:val="C767EAE7F01C45F386A3F674203F0E90"/>
          </w:pPr>
          <w:r w:rsidRPr="006E74B0">
            <w:t>Arrival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02533504471549BE8351B7A9EEFFF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AFE1A-3994-48E1-9123-10EC14791090}"/>
      </w:docPartPr>
      <w:docPartBody>
        <w:p w:rsidR="00864ECC" w:rsidRDefault="008442E2">
          <w:pPr>
            <w:pStyle w:val="02533504471549BE8351B7A9EEFFF3A7"/>
          </w:pPr>
          <w:r w:rsidRPr="006E74B0">
            <w:t>Destination address</w:t>
          </w:r>
        </w:p>
      </w:docPartBody>
    </w:docPart>
    <w:docPart>
      <w:docPartPr>
        <w:name w:val="DCF91D8B727D4B2CBDBA9BBDC41B8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D366E-C894-413F-A6E0-1503C5D8126A}"/>
      </w:docPartPr>
      <w:docPartBody>
        <w:p w:rsidR="00864ECC" w:rsidRDefault="008442E2">
          <w:pPr>
            <w:pStyle w:val="DCF91D8B727D4B2CBDBA9BBDC41B8447"/>
          </w:pPr>
          <w:r w:rsidRPr="006E74B0">
            <w:t>Phone number</w:t>
          </w:r>
        </w:p>
      </w:docPartBody>
    </w:docPart>
    <w:docPart>
      <w:docPartPr>
        <w:name w:val="3E542A43753B4346B3754CD5A8FF2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09742-233B-460F-B304-FB785FC0A2C4}"/>
      </w:docPartPr>
      <w:docPartBody>
        <w:p w:rsidR="00864ECC" w:rsidRDefault="008442E2">
          <w:pPr>
            <w:pStyle w:val="3E542A43753B4346B3754CD5A8FF20A9"/>
          </w:pPr>
          <w:r w:rsidRPr="006E74B0">
            <w:t>Travel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E157A3933C8D4A0BAD78F2239FE9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86359-01FC-4A04-A091-A41345B59CBF}"/>
      </w:docPartPr>
      <w:docPartBody>
        <w:p w:rsidR="00864ECC" w:rsidRDefault="008442E2">
          <w:pPr>
            <w:pStyle w:val="E157A3933C8D4A0BAD78F2239FE9F472"/>
          </w:pPr>
          <w:r w:rsidRPr="006E74B0">
            <w:t>Comments</w:t>
          </w:r>
        </w:p>
      </w:docPartBody>
    </w:docPart>
    <w:docPart>
      <w:docPartPr>
        <w:name w:val="A0C8B2DA8D7A46EA9172328365625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1B2C2-682B-42E0-8DAB-9B46DD8CC629}"/>
      </w:docPartPr>
      <w:docPartBody>
        <w:p w:rsidR="00864ECC" w:rsidRDefault="008442E2">
          <w:pPr>
            <w:pStyle w:val="A0C8B2DA8D7A46EA9172328365625985"/>
          </w:pPr>
          <w:r w:rsidRPr="006E74B0">
            <w:t>Date</w:t>
          </w:r>
        </w:p>
      </w:docPartBody>
    </w:docPart>
    <w:docPart>
      <w:docPartPr>
        <w:name w:val="A9A729F5D2C34B569DF5729348DD6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E1E38-A43A-45B7-B197-8E39115745E4}"/>
      </w:docPartPr>
      <w:docPartBody>
        <w:p w:rsidR="00864ECC" w:rsidRDefault="008442E2">
          <w:pPr>
            <w:pStyle w:val="A9A729F5D2C34B569DF5729348DD631E"/>
          </w:pPr>
          <w:r w:rsidRPr="006E74B0">
            <w:t>Depart from</w:t>
          </w:r>
        </w:p>
      </w:docPartBody>
    </w:docPart>
    <w:docPart>
      <w:docPartPr>
        <w:name w:val="26D9E9F6837040B9A43DD8F0E50F2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81B44-23E7-441E-9A19-67EE59D3ADAB}"/>
      </w:docPartPr>
      <w:docPartBody>
        <w:p w:rsidR="00864ECC" w:rsidRDefault="008442E2">
          <w:pPr>
            <w:pStyle w:val="26D9E9F6837040B9A43DD8F0E50F2DCD"/>
          </w:pPr>
          <w:r w:rsidRPr="006E74B0">
            <w:t>Depart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1E49FA2B0E524F3285444F829F517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160BD-CC42-4371-BFD7-04247DEA47C7}"/>
      </w:docPartPr>
      <w:docPartBody>
        <w:p w:rsidR="00864ECC" w:rsidRDefault="008442E2">
          <w:pPr>
            <w:pStyle w:val="1E49FA2B0E524F3285444F829F517E0C"/>
          </w:pPr>
          <w:r w:rsidRPr="006E74B0">
            <w:t>Destination</w:t>
          </w:r>
        </w:p>
      </w:docPartBody>
    </w:docPart>
    <w:docPart>
      <w:docPartPr>
        <w:name w:val="BD3F400F5DD34A3F868658B793527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935-E6F4-4F91-9198-F67F83F64191}"/>
      </w:docPartPr>
      <w:docPartBody>
        <w:p w:rsidR="00864ECC" w:rsidRDefault="008442E2">
          <w:pPr>
            <w:pStyle w:val="BD3F400F5DD34A3F868658B793527A42"/>
          </w:pPr>
          <w:r w:rsidRPr="006E74B0">
            <w:t>Arrival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49990B0A12DE4094884DBD3CC44D8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15156-30C1-4CC5-8E99-285E5967E688}"/>
      </w:docPartPr>
      <w:docPartBody>
        <w:p w:rsidR="00864ECC" w:rsidRDefault="008442E2">
          <w:pPr>
            <w:pStyle w:val="49990B0A12DE4094884DBD3CC44D8658"/>
          </w:pPr>
          <w:r w:rsidRPr="006E74B0">
            <w:t>Destination address</w:t>
          </w:r>
        </w:p>
      </w:docPartBody>
    </w:docPart>
    <w:docPart>
      <w:docPartPr>
        <w:name w:val="E39271301E1644BF87E31F8366779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C87F2-34C2-4B2F-9C4D-4066A5C769A5}"/>
      </w:docPartPr>
      <w:docPartBody>
        <w:p w:rsidR="00864ECC" w:rsidRDefault="008442E2">
          <w:pPr>
            <w:pStyle w:val="E39271301E1644BF87E31F83667797F5"/>
          </w:pPr>
          <w:r w:rsidRPr="006E74B0">
            <w:t>Phone number</w:t>
          </w:r>
        </w:p>
      </w:docPartBody>
    </w:docPart>
    <w:docPart>
      <w:docPartPr>
        <w:name w:val="28AB20AAAFD44494B431F11FE39F3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CF48A-6CC5-4EF8-BB03-9995B92FFFEE}"/>
      </w:docPartPr>
      <w:docPartBody>
        <w:p w:rsidR="00864ECC" w:rsidRDefault="008442E2">
          <w:pPr>
            <w:pStyle w:val="28AB20AAAFD44494B431F11FE39F3FC2"/>
          </w:pPr>
          <w:r w:rsidRPr="006E74B0">
            <w:t>Travel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BC8E1B927A1E487ABC41D9E5E08A7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323EC-FAAB-4E8F-9EC6-73FE0FFA71F0}"/>
      </w:docPartPr>
      <w:docPartBody>
        <w:p w:rsidR="00864ECC" w:rsidRDefault="008442E2">
          <w:pPr>
            <w:pStyle w:val="BC8E1B927A1E487ABC41D9E5E08A7319"/>
          </w:pPr>
          <w:r w:rsidRPr="006E74B0">
            <w:t>Comments</w:t>
          </w:r>
        </w:p>
      </w:docPartBody>
    </w:docPart>
    <w:docPart>
      <w:docPartPr>
        <w:name w:val="30C850D7FB8E478E8CE27D03AE9B9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26E68-E0CD-4B6A-9D55-B298D8BF868D}"/>
      </w:docPartPr>
      <w:docPartBody>
        <w:p w:rsidR="00864ECC" w:rsidRDefault="008442E2">
          <w:pPr>
            <w:pStyle w:val="30C850D7FB8E478E8CE27D03AE9B9063"/>
          </w:pPr>
          <w:r w:rsidRPr="006E74B0">
            <w:t>Notes:</w:t>
          </w:r>
        </w:p>
      </w:docPartBody>
    </w:docPart>
    <w:docPart>
      <w:docPartPr>
        <w:name w:val="40ED6A93EB7A447ABE97808DFD009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2DABC-B7E1-4A66-8535-BCAF8FDAD572}"/>
      </w:docPartPr>
      <w:docPartBody>
        <w:p w:rsidR="00864ECC" w:rsidRDefault="008442E2">
          <w:pPr>
            <w:pStyle w:val="40ED6A93EB7A447ABE97808DFD00907D"/>
          </w:pPr>
          <w:r w:rsidRPr="006E74B0">
            <w:t>Insert notes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ECC"/>
    <w:rsid w:val="008442E2"/>
    <w:rsid w:val="0086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0B077FB9DD4FA4A51B2505307D7E0F">
    <w:name w:val="A10B077FB9DD4FA4A51B2505307D7E0F"/>
  </w:style>
  <w:style w:type="paragraph" w:customStyle="1" w:styleId="A63F0AC8146B4ED3B3A87A71EB7EAC09">
    <w:name w:val="A63F0AC8146B4ED3B3A87A71EB7EAC09"/>
  </w:style>
  <w:style w:type="paragraph" w:customStyle="1" w:styleId="54739E4497DA427CAD25741EA2284494">
    <w:name w:val="54739E4497DA427CAD25741EA2284494"/>
  </w:style>
  <w:style w:type="paragraph" w:customStyle="1" w:styleId="57EF8A1BBA5440F08F6EF748AE37D45A">
    <w:name w:val="57EF8A1BBA5440F08F6EF748AE37D45A"/>
  </w:style>
  <w:style w:type="paragraph" w:customStyle="1" w:styleId="C8F3D9D4CC6943EF9783545088236ABE">
    <w:name w:val="C8F3D9D4CC6943EF9783545088236ABE"/>
  </w:style>
  <w:style w:type="paragraph" w:customStyle="1" w:styleId="E4934B0B557D4DA08B3E08C3F8D8F974">
    <w:name w:val="E4934B0B557D4DA08B3E08C3F8D8F974"/>
  </w:style>
  <w:style w:type="paragraph" w:customStyle="1" w:styleId="D8543C49CACE4BC5867E7B85D906B7A9">
    <w:name w:val="D8543C49CACE4BC5867E7B85D906B7A9"/>
  </w:style>
  <w:style w:type="paragraph" w:customStyle="1" w:styleId="91F863E03262482292AAEA0B775974D5">
    <w:name w:val="91F863E03262482292AAEA0B775974D5"/>
  </w:style>
  <w:style w:type="paragraph" w:customStyle="1" w:styleId="323A43A570E24488ABC90FE961C98D18">
    <w:name w:val="323A43A570E24488ABC90FE961C98D18"/>
  </w:style>
  <w:style w:type="paragraph" w:customStyle="1" w:styleId="F0CF36F2C2BC4D1FBEF2145662065141">
    <w:name w:val="F0CF36F2C2BC4D1FBEF2145662065141"/>
  </w:style>
  <w:style w:type="paragraph" w:customStyle="1" w:styleId="3AE305412D0343839F7D1AB4778E5BCF">
    <w:name w:val="3AE305412D0343839F7D1AB4778E5BCF"/>
  </w:style>
  <w:style w:type="paragraph" w:customStyle="1" w:styleId="6E9D04F5ED2C49C9BC48DEBB940E9722">
    <w:name w:val="6E9D04F5ED2C49C9BC48DEBB940E9722"/>
  </w:style>
  <w:style w:type="paragraph" w:customStyle="1" w:styleId="E3E5CCF5F1BA4F678DD766EF45D07BE9">
    <w:name w:val="E3E5CCF5F1BA4F678DD766EF45D07BE9"/>
  </w:style>
  <w:style w:type="paragraph" w:customStyle="1" w:styleId="B12C74F6582445B2A87E1286769D7DA1">
    <w:name w:val="B12C74F6582445B2A87E1286769D7DA1"/>
  </w:style>
  <w:style w:type="paragraph" w:customStyle="1" w:styleId="DFC5725C8D5F4441B55CF132B02AAADD">
    <w:name w:val="DFC5725C8D5F4441B55CF132B02AAADD"/>
  </w:style>
  <w:style w:type="paragraph" w:customStyle="1" w:styleId="67F888E5246A44E1BA2640BB63567153">
    <w:name w:val="67F888E5246A44E1BA2640BB63567153"/>
  </w:style>
  <w:style w:type="paragraph" w:customStyle="1" w:styleId="40AF4C29D0A040F6B747E8827F3864A5">
    <w:name w:val="40AF4C29D0A040F6B747E8827F3864A5"/>
  </w:style>
  <w:style w:type="paragraph" w:customStyle="1" w:styleId="73E5B592936D40D5B7C89599910CBE9E">
    <w:name w:val="73E5B592936D40D5B7C89599910CBE9E"/>
  </w:style>
  <w:style w:type="paragraph" w:customStyle="1" w:styleId="74461526E3A3427886672CFDAFD44907">
    <w:name w:val="74461526E3A3427886672CFDAFD44907"/>
  </w:style>
  <w:style w:type="paragraph" w:customStyle="1" w:styleId="06B0E3F3DEF24E66A4E8FF2D2B4463D1">
    <w:name w:val="06B0E3F3DEF24E66A4E8FF2D2B4463D1"/>
  </w:style>
  <w:style w:type="paragraph" w:customStyle="1" w:styleId="D3C973BE629A405B883EA197CF488BE9">
    <w:name w:val="D3C973BE629A405B883EA197CF488BE9"/>
  </w:style>
  <w:style w:type="paragraph" w:customStyle="1" w:styleId="B38051317BB544C8929D5536523B0CBA">
    <w:name w:val="B38051317BB544C8929D5536523B0CBA"/>
  </w:style>
  <w:style w:type="paragraph" w:customStyle="1" w:styleId="98B2500AEC584960A2CCA7E65B6BA349">
    <w:name w:val="98B2500AEC584960A2CCA7E65B6BA349"/>
  </w:style>
  <w:style w:type="paragraph" w:customStyle="1" w:styleId="C9DC12E0074040E188DF00974FC780F9">
    <w:name w:val="C9DC12E0074040E188DF00974FC780F9"/>
  </w:style>
  <w:style w:type="paragraph" w:customStyle="1" w:styleId="0F657DE9E32A4F6DBDE446429AEE288C">
    <w:name w:val="0F657DE9E32A4F6DBDE446429AEE288C"/>
  </w:style>
  <w:style w:type="paragraph" w:customStyle="1" w:styleId="CC158452214B464BA029E75033DB4CBE">
    <w:name w:val="CC158452214B464BA029E75033DB4CBE"/>
  </w:style>
  <w:style w:type="paragraph" w:customStyle="1" w:styleId="5EFFBC8E1AE544BB8D3DAB77DBF22729">
    <w:name w:val="5EFFBC8E1AE544BB8D3DAB77DBF22729"/>
  </w:style>
  <w:style w:type="paragraph" w:customStyle="1" w:styleId="27E8D30DB8E84A739C22334D41585861">
    <w:name w:val="27E8D30DB8E84A739C22334D41585861"/>
  </w:style>
  <w:style w:type="paragraph" w:customStyle="1" w:styleId="1F3C324249C7487E8313836654529CE4">
    <w:name w:val="1F3C324249C7487E8313836654529CE4"/>
  </w:style>
  <w:style w:type="paragraph" w:customStyle="1" w:styleId="A412339546E54720853214FF2885B360">
    <w:name w:val="A412339546E54720853214FF2885B360"/>
  </w:style>
  <w:style w:type="paragraph" w:customStyle="1" w:styleId="B8B04FD4CBA144B58CA5B1F6F219D238">
    <w:name w:val="B8B04FD4CBA144B58CA5B1F6F219D238"/>
  </w:style>
  <w:style w:type="paragraph" w:customStyle="1" w:styleId="4CD7E1D58918400BB49225C0D66E1985">
    <w:name w:val="4CD7E1D58918400BB49225C0D66E1985"/>
  </w:style>
  <w:style w:type="paragraph" w:customStyle="1" w:styleId="7889A54BB4A14E66AC7B1465B48A21B4">
    <w:name w:val="7889A54BB4A14E66AC7B1465B48A21B4"/>
  </w:style>
  <w:style w:type="paragraph" w:customStyle="1" w:styleId="4C46147775E947D3BD5F38920C9FF8D4">
    <w:name w:val="4C46147775E947D3BD5F38920C9FF8D4"/>
  </w:style>
  <w:style w:type="paragraph" w:customStyle="1" w:styleId="299592B2A20F427392DC8367D07D2AA7">
    <w:name w:val="299592B2A20F427392DC8367D07D2AA7"/>
  </w:style>
  <w:style w:type="paragraph" w:customStyle="1" w:styleId="311CFE2E4B8C4C2F882B2F6CA5B36216">
    <w:name w:val="311CFE2E4B8C4C2F882B2F6CA5B36216"/>
  </w:style>
  <w:style w:type="paragraph" w:customStyle="1" w:styleId="F3C66F918DE04FCFBADAD8DE64AD790B">
    <w:name w:val="F3C66F918DE04FCFBADAD8DE64AD790B"/>
  </w:style>
  <w:style w:type="paragraph" w:customStyle="1" w:styleId="6DDD7587F5C143D1A6738B476E67A951">
    <w:name w:val="6DDD7587F5C143D1A6738B476E67A951"/>
  </w:style>
  <w:style w:type="paragraph" w:customStyle="1" w:styleId="7728B56A871C4E519FCC78EE9176A3CC">
    <w:name w:val="7728B56A871C4E519FCC78EE9176A3CC"/>
  </w:style>
  <w:style w:type="paragraph" w:customStyle="1" w:styleId="68B25C059CD9419582AC3EF1027159BB">
    <w:name w:val="68B25C059CD9419582AC3EF1027159BB"/>
  </w:style>
  <w:style w:type="paragraph" w:customStyle="1" w:styleId="CFE50408E918420C8ADC2B3D629037A0">
    <w:name w:val="CFE50408E918420C8ADC2B3D629037A0"/>
  </w:style>
  <w:style w:type="paragraph" w:customStyle="1" w:styleId="5EBBB708081C4422829888F6F98C3358">
    <w:name w:val="5EBBB708081C4422829888F6F98C3358"/>
  </w:style>
  <w:style w:type="paragraph" w:customStyle="1" w:styleId="3F6E4A6DE82C463DA1C2F9B553F40CB4">
    <w:name w:val="3F6E4A6DE82C463DA1C2F9B553F40CB4"/>
  </w:style>
  <w:style w:type="paragraph" w:customStyle="1" w:styleId="98F6F9C8F35E4FFD869289F22A5CD0B4">
    <w:name w:val="98F6F9C8F35E4FFD869289F22A5CD0B4"/>
  </w:style>
  <w:style w:type="paragraph" w:customStyle="1" w:styleId="E9142DA20785417ABFBAC2B4E13EC8B2">
    <w:name w:val="E9142DA20785417ABFBAC2B4E13EC8B2"/>
  </w:style>
  <w:style w:type="paragraph" w:customStyle="1" w:styleId="3008DA1559144C6F93CF2A01C4249083">
    <w:name w:val="3008DA1559144C6F93CF2A01C4249083"/>
  </w:style>
  <w:style w:type="paragraph" w:customStyle="1" w:styleId="B79E035009F244AE8176F101FDE8036A">
    <w:name w:val="B79E035009F244AE8176F101FDE8036A"/>
  </w:style>
  <w:style w:type="paragraph" w:customStyle="1" w:styleId="CEB75856DD7540ABBA5A31F13CE34DC7">
    <w:name w:val="CEB75856DD7540ABBA5A31F13CE34DC7"/>
  </w:style>
  <w:style w:type="paragraph" w:customStyle="1" w:styleId="2609E08802F449AE9365B27853969AA9">
    <w:name w:val="2609E08802F449AE9365B27853969AA9"/>
  </w:style>
  <w:style w:type="paragraph" w:customStyle="1" w:styleId="C7118BF29F854C25956C64F5E636839E">
    <w:name w:val="C7118BF29F854C25956C64F5E636839E"/>
  </w:style>
  <w:style w:type="paragraph" w:customStyle="1" w:styleId="07C2743F2BD04C0DB88BE9E2B834BD3B">
    <w:name w:val="07C2743F2BD04C0DB88BE9E2B834BD3B"/>
  </w:style>
  <w:style w:type="paragraph" w:customStyle="1" w:styleId="D1924ACD73204DBEB44AD09B1A404010">
    <w:name w:val="D1924ACD73204DBEB44AD09B1A404010"/>
  </w:style>
  <w:style w:type="paragraph" w:customStyle="1" w:styleId="7D610A81ACA546279E2E4E450629A4D2">
    <w:name w:val="7D610A81ACA546279E2E4E450629A4D2"/>
  </w:style>
  <w:style w:type="paragraph" w:customStyle="1" w:styleId="957F23A497A44FD6B5C85620BFA02F89">
    <w:name w:val="957F23A497A44FD6B5C85620BFA02F89"/>
  </w:style>
  <w:style w:type="paragraph" w:customStyle="1" w:styleId="AA669B730CE94984A780B828250CEAD8">
    <w:name w:val="AA669B730CE94984A780B828250CEAD8"/>
  </w:style>
  <w:style w:type="paragraph" w:customStyle="1" w:styleId="3122971A0AA94AFFA4CAD3071299AE17">
    <w:name w:val="3122971A0AA94AFFA4CAD3071299AE17"/>
  </w:style>
  <w:style w:type="paragraph" w:customStyle="1" w:styleId="54612B41B0F74E428611092C8F09FF87">
    <w:name w:val="54612B41B0F74E428611092C8F09FF87"/>
  </w:style>
  <w:style w:type="paragraph" w:customStyle="1" w:styleId="F8EDDD4766184E3FAC9B55799EF2BCE1">
    <w:name w:val="F8EDDD4766184E3FAC9B55799EF2BCE1"/>
  </w:style>
  <w:style w:type="paragraph" w:customStyle="1" w:styleId="BB3BFE4C0EE94887BF31FDE929FEA370">
    <w:name w:val="BB3BFE4C0EE94887BF31FDE929FEA370"/>
  </w:style>
  <w:style w:type="paragraph" w:customStyle="1" w:styleId="EC1EBA52FA464383A6116A2FD22AF665">
    <w:name w:val="EC1EBA52FA464383A6116A2FD22AF665"/>
  </w:style>
  <w:style w:type="paragraph" w:customStyle="1" w:styleId="160DECF862D04C3B89AFECF686B93F22">
    <w:name w:val="160DECF862D04C3B89AFECF686B93F22"/>
  </w:style>
  <w:style w:type="paragraph" w:customStyle="1" w:styleId="53FC7DAB38A745A0BD96D04B9B91ED61">
    <w:name w:val="53FC7DAB38A745A0BD96D04B9B91ED61"/>
  </w:style>
  <w:style w:type="paragraph" w:customStyle="1" w:styleId="3411565C7AC04D9BA0624C047E9B884D">
    <w:name w:val="3411565C7AC04D9BA0624C047E9B884D"/>
  </w:style>
  <w:style w:type="paragraph" w:customStyle="1" w:styleId="BB26DD5608454C0CA9CCB14E1C2DADFD">
    <w:name w:val="BB26DD5608454C0CA9CCB14E1C2DADFD"/>
  </w:style>
  <w:style w:type="paragraph" w:customStyle="1" w:styleId="8969773659A648F3A31B50D192AF3B15">
    <w:name w:val="8969773659A648F3A31B50D192AF3B15"/>
  </w:style>
  <w:style w:type="paragraph" w:customStyle="1" w:styleId="DF8C47A3140F4F4A812B376233419422">
    <w:name w:val="DF8C47A3140F4F4A812B376233419422"/>
  </w:style>
  <w:style w:type="paragraph" w:customStyle="1" w:styleId="26A05EBEF36748E8A7824B2A7554369B">
    <w:name w:val="26A05EBEF36748E8A7824B2A7554369B"/>
  </w:style>
  <w:style w:type="paragraph" w:customStyle="1" w:styleId="F7504620D93743D293EF7F15AD84C590">
    <w:name w:val="F7504620D93743D293EF7F15AD84C590"/>
  </w:style>
  <w:style w:type="paragraph" w:customStyle="1" w:styleId="5347223A74CF42F4BC780CBB243CBBB3">
    <w:name w:val="5347223A74CF42F4BC780CBB243CBBB3"/>
  </w:style>
  <w:style w:type="paragraph" w:customStyle="1" w:styleId="CBD9FE90908340179013F896B215F807">
    <w:name w:val="CBD9FE90908340179013F896B215F807"/>
  </w:style>
  <w:style w:type="paragraph" w:customStyle="1" w:styleId="5726782FA4F44A06BFEB7F0A4259EA87">
    <w:name w:val="5726782FA4F44A06BFEB7F0A4259EA87"/>
  </w:style>
  <w:style w:type="paragraph" w:customStyle="1" w:styleId="A5278472FF3C4880874791D34019E2EC">
    <w:name w:val="A5278472FF3C4880874791D34019E2EC"/>
  </w:style>
  <w:style w:type="paragraph" w:customStyle="1" w:styleId="25FAFE05F7374A69BDC3DF446B02C21D">
    <w:name w:val="25FAFE05F7374A69BDC3DF446B02C21D"/>
  </w:style>
  <w:style w:type="paragraph" w:customStyle="1" w:styleId="1E30E7C01CDC438EB254E05E5772205F">
    <w:name w:val="1E30E7C01CDC438EB254E05E5772205F"/>
  </w:style>
  <w:style w:type="paragraph" w:customStyle="1" w:styleId="EBF79EC8929F46E99E1D240E518A639F">
    <w:name w:val="EBF79EC8929F46E99E1D240E518A639F"/>
  </w:style>
  <w:style w:type="paragraph" w:customStyle="1" w:styleId="DD591048AF1F468EA8A3596A2D594F59">
    <w:name w:val="DD591048AF1F468EA8A3596A2D594F59"/>
  </w:style>
  <w:style w:type="paragraph" w:customStyle="1" w:styleId="0A7AC1CB16414C438ECBAA59169D0A4C">
    <w:name w:val="0A7AC1CB16414C438ECBAA59169D0A4C"/>
  </w:style>
  <w:style w:type="paragraph" w:customStyle="1" w:styleId="F96EA872E2BB4720B2A02498AF055719">
    <w:name w:val="F96EA872E2BB4720B2A02498AF055719"/>
  </w:style>
  <w:style w:type="paragraph" w:customStyle="1" w:styleId="6DA3FEF8F0F94682BB79A3ACF0698F18">
    <w:name w:val="6DA3FEF8F0F94682BB79A3ACF0698F18"/>
  </w:style>
  <w:style w:type="paragraph" w:customStyle="1" w:styleId="A8E9D6BC3D494D9C944ACA194E8F2690">
    <w:name w:val="A8E9D6BC3D494D9C944ACA194E8F2690"/>
  </w:style>
  <w:style w:type="paragraph" w:customStyle="1" w:styleId="8DC430844FC143C89E13149714C60AAC">
    <w:name w:val="8DC430844FC143C89E13149714C60AAC"/>
  </w:style>
  <w:style w:type="paragraph" w:customStyle="1" w:styleId="B5EAF298AE274BE0B4C151A1A3F4B150">
    <w:name w:val="B5EAF298AE274BE0B4C151A1A3F4B150"/>
  </w:style>
  <w:style w:type="paragraph" w:customStyle="1" w:styleId="3C0A3EA2E7494123BD3399BA838F3B40">
    <w:name w:val="3C0A3EA2E7494123BD3399BA838F3B40"/>
  </w:style>
  <w:style w:type="paragraph" w:customStyle="1" w:styleId="EE603577355D4F229547974454F9DC84">
    <w:name w:val="EE603577355D4F229547974454F9DC84"/>
  </w:style>
  <w:style w:type="paragraph" w:customStyle="1" w:styleId="C025AC6F5A84453EA7407F72238C0E65">
    <w:name w:val="C025AC6F5A84453EA7407F72238C0E65"/>
  </w:style>
  <w:style w:type="paragraph" w:customStyle="1" w:styleId="A171E3DCBFF5412B827EB67FDBE517D9">
    <w:name w:val="A171E3DCBFF5412B827EB67FDBE517D9"/>
  </w:style>
  <w:style w:type="paragraph" w:customStyle="1" w:styleId="503B29F9E86D48DAB7AF6E5BED44300D">
    <w:name w:val="503B29F9E86D48DAB7AF6E5BED44300D"/>
  </w:style>
  <w:style w:type="paragraph" w:customStyle="1" w:styleId="C331A1E0CD734C1486A18F96606536EF">
    <w:name w:val="C331A1E0CD734C1486A18F96606536EF"/>
  </w:style>
  <w:style w:type="paragraph" w:customStyle="1" w:styleId="BFBC08DE48404CAFBC3E5B90825E2044">
    <w:name w:val="BFBC08DE48404CAFBC3E5B90825E2044"/>
  </w:style>
  <w:style w:type="paragraph" w:customStyle="1" w:styleId="9D481338132944F5ACF32C403951D1B1">
    <w:name w:val="9D481338132944F5ACF32C403951D1B1"/>
  </w:style>
  <w:style w:type="paragraph" w:customStyle="1" w:styleId="1F419C46F6064796A7D513503F62B109">
    <w:name w:val="1F419C46F6064796A7D513503F62B109"/>
  </w:style>
  <w:style w:type="paragraph" w:customStyle="1" w:styleId="DD9ADA558AD14B21B307470653872335">
    <w:name w:val="DD9ADA558AD14B21B307470653872335"/>
  </w:style>
  <w:style w:type="paragraph" w:customStyle="1" w:styleId="D928E165020643B8B7A69B64B969AAE3">
    <w:name w:val="D928E165020643B8B7A69B64B969AAE3"/>
  </w:style>
  <w:style w:type="paragraph" w:customStyle="1" w:styleId="31453446F1CE4ED4BD0BDFF39FA8CAAC">
    <w:name w:val="31453446F1CE4ED4BD0BDFF39FA8CAAC"/>
  </w:style>
  <w:style w:type="paragraph" w:customStyle="1" w:styleId="7FF9F3BE7DBC4639B64A421B70C4C746">
    <w:name w:val="7FF9F3BE7DBC4639B64A421B70C4C746"/>
  </w:style>
  <w:style w:type="paragraph" w:customStyle="1" w:styleId="65246BA97EC842D59CACF2D9087D6C57">
    <w:name w:val="65246BA97EC842D59CACF2D9087D6C57"/>
  </w:style>
  <w:style w:type="paragraph" w:customStyle="1" w:styleId="637A766067DA47A393526328AFB227E0">
    <w:name w:val="637A766067DA47A393526328AFB227E0"/>
  </w:style>
  <w:style w:type="paragraph" w:customStyle="1" w:styleId="D2825DA590854FBC977790FE1187F0CB">
    <w:name w:val="D2825DA590854FBC977790FE1187F0CB"/>
  </w:style>
  <w:style w:type="paragraph" w:customStyle="1" w:styleId="20A740BDA0FE463CB3B6118E511071C4">
    <w:name w:val="20A740BDA0FE463CB3B6118E511071C4"/>
  </w:style>
  <w:style w:type="paragraph" w:customStyle="1" w:styleId="6B5532E495D342F8B5D51724134ED49D">
    <w:name w:val="6B5532E495D342F8B5D51724134ED49D"/>
  </w:style>
  <w:style w:type="paragraph" w:customStyle="1" w:styleId="758A959693FC4E7C8D6D1B950AA7C1C0">
    <w:name w:val="758A959693FC4E7C8D6D1B950AA7C1C0"/>
  </w:style>
  <w:style w:type="paragraph" w:customStyle="1" w:styleId="B855E9661C5142AA863C64D75F1C141A">
    <w:name w:val="B855E9661C5142AA863C64D75F1C141A"/>
  </w:style>
  <w:style w:type="paragraph" w:customStyle="1" w:styleId="C21F9397297340C7B3CC5A11F4ABF619">
    <w:name w:val="C21F9397297340C7B3CC5A11F4ABF619"/>
  </w:style>
  <w:style w:type="paragraph" w:customStyle="1" w:styleId="B57E4CA18E774C50B8C69770781AE0F7">
    <w:name w:val="B57E4CA18E774C50B8C69770781AE0F7"/>
  </w:style>
  <w:style w:type="paragraph" w:customStyle="1" w:styleId="C6DE351CC9124755B752DB5F259A9D61">
    <w:name w:val="C6DE351CC9124755B752DB5F259A9D61"/>
  </w:style>
  <w:style w:type="paragraph" w:customStyle="1" w:styleId="C767EAE7F01C45F386A3F674203F0E90">
    <w:name w:val="C767EAE7F01C45F386A3F674203F0E90"/>
  </w:style>
  <w:style w:type="paragraph" w:customStyle="1" w:styleId="02533504471549BE8351B7A9EEFFF3A7">
    <w:name w:val="02533504471549BE8351B7A9EEFFF3A7"/>
  </w:style>
  <w:style w:type="paragraph" w:customStyle="1" w:styleId="DCF91D8B727D4B2CBDBA9BBDC41B8447">
    <w:name w:val="DCF91D8B727D4B2CBDBA9BBDC41B8447"/>
  </w:style>
  <w:style w:type="paragraph" w:customStyle="1" w:styleId="3E542A43753B4346B3754CD5A8FF20A9">
    <w:name w:val="3E542A43753B4346B3754CD5A8FF20A9"/>
  </w:style>
  <w:style w:type="paragraph" w:customStyle="1" w:styleId="E157A3933C8D4A0BAD78F2239FE9F472">
    <w:name w:val="E157A3933C8D4A0BAD78F2239FE9F472"/>
  </w:style>
  <w:style w:type="paragraph" w:customStyle="1" w:styleId="A0C8B2DA8D7A46EA9172328365625985">
    <w:name w:val="A0C8B2DA8D7A46EA9172328365625985"/>
  </w:style>
  <w:style w:type="paragraph" w:customStyle="1" w:styleId="A9A729F5D2C34B569DF5729348DD631E">
    <w:name w:val="A9A729F5D2C34B569DF5729348DD631E"/>
  </w:style>
  <w:style w:type="paragraph" w:customStyle="1" w:styleId="26D9E9F6837040B9A43DD8F0E50F2DCD">
    <w:name w:val="26D9E9F6837040B9A43DD8F0E50F2DCD"/>
  </w:style>
  <w:style w:type="paragraph" w:customStyle="1" w:styleId="1E49FA2B0E524F3285444F829F517E0C">
    <w:name w:val="1E49FA2B0E524F3285444F829F517E0C"/>
  </w:style>
  <w:style w:type="paragraph" w:customStyle="1" w:styleId="BD3F400F5DD34A3F868658B793527A42">
    <w:name w:val="BD3F400F5DD34A3F868658B793527A42"/>
  </w:style>
  <w:style w:type="paragraph" w:customStyle="1" w:styleId="49990B0A12DE4094884DBD3CC44D8658">
    <w:name w:val="49990B0A12DE4094884DBD3CC44D8658"/>
  </w:style>
  <w:style w:type="paragraph" w:customStyle="1" w:styleId="E39271301E1644BF87E31F83667797F5">
    <w:name w:val="E39271301E1644BF87E31F83667797F5"/>
  </w:style>
  <w:style w:type="paragraph" w:customStyle="1" w:styleId="28AB20AAAFD44494B431F11FE39F3FC2">
    <w:name w:val="28AB20AAAFD44494B431F11FE39F3FC2"/>
  </w:style>
  <w:style w:type="paragraph" w:customStyle="1" w:styleId="BC8E1B927A1E487ABC41D9E5E08A7319">
    <w:name w:val="BC8E1B927A1E487ABC41D9E5E08A7319"/>
  </w:style>
  <w:style w:type="paragraph" w:customStyle="1" w:styleId="30C850D7FB8E478E8CE27D03AE9B9063">
    <w:name w:val="30C850D7FB8E478E8CE27D03AE9B9063"/>
  </w:style>
  <w:style w:type="paragraph" w:customStyle="1" w:styleId="40ED6A93EB7A447ABE97808DFD00907D">
    <w:name w:val="40ED6A93EB7A447ABE97808DFD0090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0B077FB9DD4FA4A51B2505307D7E0F">
    <w:name w:val="A10B077FB9DD4FA4A51B2505307D7E0F"/>
  </w:style>
  <w:style w:type="paragraph" w:customStyle="1" w:styleId="A63F0AC8146B4ED3B3A87A71EB7EAC09">
    <w:name w:val="A63F0AC8146B4ED3B3A87A71EB7EAC09"/>
  </w:style>
  <w:style w:type="paragraph" w:customStyle="1" w:styleId="54739E4497DA427CAD25741EA2284494">
    <w:name w:val="54739E4497DA427CAD25741EA2284494"/>
  </w:style>
  <w:style w:type="paragraph" w:customStyle="1" w:styleId="57EF8A1BBA5440F08F6EF748AE37D45A">
    <w:name w:val="57EF8A1BBA5440F08F6EF748AE37D45A"/>
  </w:style>
  <w:style w:type="paragraph" w:customStyle="1" w:styleId="C8F3D9D4CC6943EF9783545088236ABE">
    <w:name w:val="C8F3D9D4CC6943EF9783545088236ABE"/>
  </w:style>
  <w:style w:type="paragraph" w:customStyle="1" w:styleId="E4934B0B557D4DA08B3E08C3F8D8F974">
    <w:name w:val="E4934B0B557D4DA08B3E08C3F8D8F974"/>
  </w:style>
  <w:style w:type="paragraph" w:customStyle="1" w:styleId="D8543C49CACE4BC5867E7B85D906B7A9">
    <w:name w:val="D8543C49CACE4BC5867E7B85D906B7A9"/>
  </w:style>
  <w:style w:type="paragraph" w:customStyle="1" w:styleId="91F863E03262482292AAEA0B775974D5">
    <w:name w:val="91F863E03262482292AAEA0B775974D5"/>
  </w:style>
  <w:style w:type="paragraph" w:customStyle="1" w:styleId="323A43A570E24488ABC90FE961C98D18">
    <w:name w:val="323A43A570E24488ABC90FE961C98D18"/>
  </w:style>
  <w:style w:type="paragraph" w:customStyle="1" w:styleId="F0CF36F2C2BC4D1FBEF2145662065141">
    <w:name w:val="F0CF36F2C2BC4D1FBEF2145662065141"/>
  </w:style>
  <w:style w:type="paragraph" w:customStyle="1" w:styleId="3AE305412D0343839F7D1AB4778E5BCF">
    <w:name w:val="3AE305412D0343839F7D1AB4778E5BCF"/>
  </w:style>
  <w:style w:type="paragraph" w:customStyle="1" w:styleId="6E9D04F5ED2C49C9BC48DEBB940E9722">
    <w:name w:val="6E9D04F5ED2C49C9BC48DEBB940E9722"/>
  </w:style>
  <w:style w:type="paragraph" w:customStyle="1" w:styleId="E3E5CCF5F1BA4F678DD766EF45D07BE9">
    <w:name w:val="E3E5CCF5F1BA4F678DD766EF45D07BE9"/>
  </w:style>
  <w:style w:type="paragraph" w:customStyle="1" w:styleId="B12C74F6582445B2A87E1286769D7DA1">
    <w:name w:val="B12C74F6582445B2A87E1286769D7DA1"/>
  </w:style>
  <w:style w:type="paragraph" w:customStyle="1" w:styleId="DFC5725C8D5F4441B55CF132B02AAADD">
    <w:name w:val="DFC5725C8D5F4441B55CF132B02AAADD"/>
  </w:style>
  <w:style w:type="paragraph" w:customStyle="1" w:styleId="67F888E5246A44E1BA2640BB63567153">
    <w:name w:val="67F888E5246A44E1BA2640BB63567153"/>
  </w:style>
  <w:style w:type="paragraph" w:customStyle="1" w:styleId="40AF4C29D0A040F6B747E8827F3864A5">
    <w:name w:val="40AF4C29D0A040F6B747E8827F3864A5"/>
  </w:style>
  <w:style w:type="paragraph" w:customStyle="1" w:styleId="73E5B592936D40D5B7C89599910CBE9E">
    <w:name w:val="73E5B592936D40D5B7C89599910CBE9E"/>
  </w:style>
  <w:style w:type="paragraph" w:customStyle="1" w:styleId="74461526E3A3427886672CFDAFD44907">
    <w:name w:val="74461526E3A3427886672CFDAFD44907"/>
  </w:style>
  <w:style w:type="paragraph" w:customStyle="1" w:styleId="06B0E3F3DEF24E66A4E8FF2D2B4463D1">
    <w:name w:val="06B0E3F3DEF24E66A4E8FF2D2B4463D1"/>
  </w:style>
  <w:style w:type="paragraph" w:customStyle="1" w:styleId="D3C973BE629A405B883EA197CF488BE9">
    <w:name w:val="D3C973BE629A405B883EA197CF488BE9"/>
  </w:style>
  <w:style w:type="paragraph" w:customStyle="1" w:styleId="B38051317BB544C8929D5536523B0CBA">
    <w:name w:val="B38051317BB544C8929D5536523B0CBA"/>
  </w:style>
  <w:style w:type="paragraph" w:customStyle="1" w:styleId="98B2500AEC584960A2CCA7E65B6BA349">
    <w:name w:val="98B2500AEC584960A2CCA7E65B6BA349"/>
  </w:style>
  <w:style w:type="paragraph" w:customStyle="1" w:styleId="C9DC12E0074040E188DF00974FC780F9">
    <w:name w:val="C9DC12E0074040E188DF00974FC780F9"/>
  </w:style>
  <w:style w:type="paragraph" w:customStyle="1" w:styleId="0F657DE9E32A4F6DBDE446429AEE288C">
    <w:name w:val="0F657DE9E32A4F6DBDE446429AEE288C"/>
  </w:style>
  <w:style w:type="paragraph" w:customStyle="1" w:styleId="CC158452214B464BA029E75033DB4CBE">
    <w:name w:val="CC158452214B464BA029E75033DB4CBE"/>
  </w:style>
  <w:style w:type="paragraph" w:customStyle="1" w:styleId="5EFFBC8E1AE544BB8D3DAB77DBF22729">
    <w:name w:val="5EFFBC8E1AE544BB8D3DAB77DBF22729"/>
  </w:style>
  <w:style w:type="paragraph" w:customStyle="1" w:styleId="27E8D30DB8E84A739C22334D41585861">
    <w:name w:val="27E8D30DB8E84A739C22334D41585861"/>
  </w:style>
  <w:style w:type="paragraph" w:customStyle="1" w:styleId="1F3C324249C7487E8313836654529CE4">
    <w:name w:val="1F3C324249C7487E8313836654529CE4"/>
  </w:style>
  <w:style w:type="paragraph" w:customStyle="1" w:styleId="A412339546E54720853214FF2885B360">
    <w:name w:val="A412339546E54720853214FF2885B360"/>
  </w:style>
  <w:style w:type="paragraph" w:customStyle="1" w:styleId="B8B04FD4CBA144B58CA5B1F6F219D238">
    <w:name w:val="B8B04FD4CBA144B58CA5B1F6F219D238"/>
  </w:style>
  <w:style w:type="paragraph" w:customStyle="1" w:styleId="4CD7E1D58918400BB49225C0D66E1985">
    <w:name w:val="4CD7E1D58918400BB49225C0D66E1985"/>
  </w:style>
  <w:style w:type="paragraph" w:customStyle="1" w:styleId="7889A54BB4A14E66AC7B1465B48A21B4">
    <w:name w:val="7889A54BB4A14E66AC7B1465B48A21B4"/>
  </w:style>
  <w:style w:type="paragraph" w:customStyle="1" w:styleId="4C46147775E947D3BD5F38920C9FF8D4">
    <w:name w:val="4C46147775E947D3BD5F38920C9FF8D4"/>
  </w:style>
  <w:style w:type="paragraph" w:customStyle="1" w:styleId="299592B2A20F427392DC8367D07D2AA7">
    <w:name w:val="299592B2A20F427392DC8367D07D2AA7"/>
  </w:style>
  <w:style w:type="paragraph" w:customStyle="1" w:styleId="311CFE2E4B8C4C2F882B2F6CA5B36216">
    <w:name w:val="311CFE2E4B8C4C2F882B2F6CA5B36216"/>
  </w:style>
  <w:style w:type="paragraph" w:customStyle="1" w:styleId="F3C66F918DE04FCFBADAD8DE64AD790B">
    <w:name w:val="F3C66F918DE04FCFBADAD8DE64AD790B"/>
  </w:style>
  <w:style w:type="paragraph" w:customStyle="1" w:styleId="6DDD7587F5C143D1A6738B476E67A951">
    <w:name w:val="6DDD7587F5C143D1A6738B476E67A951"/>
  </w:style>
  <w:style w:type="paragraph" w:customStyle="1" w:styleId="7728B56A871C4E519FCC78EE9176A3CC">
    <w:name w:val="7728B56A871C4E519FCC78EE9176A3CC"/>
  </w:style>
  <w:style w:type="paragraph" w:customStyle="1" w:styleId="68B25C059CD9419582AC3EF1027159BB">
    <w:name w:val="68B25C059CD9419582AC3EF1027159BB"/>
  </w:style>
  <w:style w:type="paragraph" w:customStyle="1" w:styleId="CFE50408E918420C8ADC2B3D629037A0">
    <w:name w:val="CFE50408E918420C8ADC2B3D629037A0"/>
  </w:style>
  <w:style w:type="paragraph" w:customStyle="1" w:styleId="5EBBB708081C4422829888F6F98C3358">
    <w:name w:val="5EBBB708081C4422829888F6F98C3358"/>
  </w:style>
  <w:style w:type="paragraph" w:customStyle="1" w:styleId="3F6E4A6DE82C463DA1C2F9B553F40CB4">
    <w:name w:val="3F6E4A6DE82C463DA1C2F9B553F40CB4"/>
  </w:style>
  <w:style w:type="paragraph" w:customStyle="1" w:styleId="98F6F9C8F35E4FFD869289F22A5CD0B4">
    <w:name w:val="98F6F9C8F35E4FFD869289F22A5CD0B4"/>
  </w:style>
  <w:style w:type="paragraph" w:customStyle="1" w:styleId="E9142DA20785417ABFBAC2B4E13EC8B2">
    <w:name w:val="E9142DA20785417ABFBAC2B4E13EC8B2"/>
  </w:style>
  <w:style w:type="paragraph" w:customStyle="1" w:styleId="3008DA1559144C6F93CF2A01C4249083">
    <w:name w:val="3008DA1559144C6F93CF2A01C4249083"/>
  </w:style>
  <w:style w:type="paragraph" w:customStyle="1" w:styleId="B79E035009F244AE8176F101FDE8036A">
    <w:name w:val="B79E035009F244AE8176F101FDE8036A"/>
  </w:style>
  <w:style w:type="paragraph" w:customStyle="1" w:styleId="CEB75856DD7540ABBA5A31F13CE34DC7">
    <w:name w:val="CEB75856DD7540ABBA5A31F13CE34DC7"/>
  </w:style>
  <w:style w:type="paragraph" w:customStyle="1" w:styleId="2609E08802F449AE9365B27853969AA9">
    <w:name w:val="2609E08802F449AE9365B27853969AA9"/>
  </w:style>
  <w:style w:type="paragraph" w:customStyle="1" w:styleId="C7118BF29F854C25956C64F5E636839E">
    <w:name w:val="C7118BF29F854C25956C64F5E636839E"/>
  </w:style>
  <w:style w:type="paragraph" w:customStyle="1" w:styleId="07C2743F2BD04C0DB88BE9E2B834BD3B">
    <w:name w:val="07C2743F2BD04C0DB88BE9E2B834BD3B"/>
  </w:style>
  <w:style w:type="paragraph" w:customStyle="1" w:styleId="D1924ACD73204DBEB44AD09B1A404010">
    <w:name w:val="D1924ACD73204DBEB44AD09B1A404010"/>
  </w:style>
  <w:style w:type="paragraph" w:customStyle="1" w:styleId="7D610A81ACA546279E2E4E450629A4D2">
    <w:name w:val="7D610A81ACA546279E2E4E450629A4D2"/>
  </w:style>
  <w:style w:type="paragraph" w:customStyle="1" w:styleId="957F23A497A44FD6B5C85620BFA02F89">
    <w:name w:val="957F23A497A44FD6B5C85620BFA02F89"/>
  </w:style>
  <w:style w:type="paragraph" w:customStyle="1" w:styleId="AA669B730CE94984A780B828250CEAD8">
    <w:name w:val="AA669B730CE94984A780B828250CEAD8"/>
  </w:style>
  <w:style w:type="paragraph" w:customStyle="1" w:styleId="3122971A0AA94AFFA4CAD3071299AE17">
    <w:name w:val="3122971A0AA94AFFA4CAD3071299AE17"/>
  </w:style>
  <w:style w:type="paragraph" w:customStyle="1" w:styleId="54612B41B0F74E428611092C8F09FF87">
    <w:name w:val="54612B41B0F74E428611092C8F09FF87"/>
  </w:style>
  <w:style w:type="paragraph" w:customStyle="1" w:styleId="F8EDDD4766184E3FAC9B55799EF2BCE1">
    <w:name w:val="F8EDDD4766184E3FAC9B55799EF2BCE1"/>
  </w:style>
  <w:style w:type="paragraph" w:customStyle="1" w:styleId="BB3BFE4C0EE94887BF31FDE929FEA370">
    <w:name w:val="BB3BFE4C0EE94887BF31FDE929FEA370"/>
  </w:style>
  <w:style w:type="paragraph" w:customStyle="1" w:styleId="EC1EBA52FA464383A6116A2FD22AF665">
    <w:name w:val="EC1EBA52FA464383A6116A2FD22AF665"/>
  </w:style>
  <w:style w:type="paragraph" w:customStyle="1" w:styleId="160DECF862D04C3B89AFECF686B93F22">
    <w:name w:val="160DECF862D04C3B89AFECF686B93F22"/>
  </w:style>
  <w:style w:type="paragraph" w:customStyle="1" w:styleId="53FC7DAB38A745A0BD96D04B9B91ED61">
    <w:name w:val="53FC7DAB38A745A0BD96D04B9B91ED61"/>
  </w:style>
  <w:style w:type="paragraph" w:customStyle="1" w:styleId="3411565C7AC04D9BA0624C047E9B884D">
    <w:name w:val="3411565C7AC04D9BA0624C047E9B884D"/>
  </w:style>
  <w:style w:type="paragraph" w:customStyle="1" w:styleId="BB26DD5608454C0CA9CCB14E1C2DADFD">
    <w:name w:val="BB26DD5608454C0CA9CCB14E1C2DADFD"/>
  </w:style>
  <w:style w:type="paragraph" w:customStyle="1" w:styleId="8969773659A648F3A31B50D192AF3B15">
    <w:name w:val="8969773659A648F3A31B50D192AF3B15"/>
  </w:style>
  <w:style w:type="paragraph" w:customStyle="1" w:styleId="DF8C47A3140F4F4A812B376233419422">
    <w:name w:val="DF8C47A3140F4F4A812B376233419422"/>
  </w:style>
  <w:style w:type="paragraph" w:customStyle="1" w:styleId="26A05EBEF36748E8A7824B2A7554369B">
    <w:name w:val="26A05EBEF36748E8A7824B2A7554369B"/>
  </w:style>
  <w:style w:type="paragraph" w:customStyle="1" w:styleId="F7504620D93743D293EF7F15AD84C590">
    <w:name w:val="F7504620D93743D293EF7F15AD84C590"/>
  </w:style>
  <w:style w:type="paragraph" w:customStyle="1" w:styleId="5347223A74CF42F4BC780CBB243CBBB3">
    <w:name w:val="5347223A74CF42F4BC780CBB243CBBB3"/>
  </w:style>
  <w:style w:type="paragraph" w:customStyle="1" w:styleId="CBD9FE90908340179013F896B215F807">
    <w:name w:val="CBD9FE90908340179013F896B215F807"/>
  </w:style>
  <w:style w:type="paragraph" w:customStyle="1" w:styleId="5726782FA4F44A06BFEB7F0A4259EA87">
    <w:name w:val="5726782FA4F44A06BFEB7F0A4259EA87"/>
  </w:style>
  <w:style w:type="paragraph" w:customStyle="1" w:styleId="A5278472FF3C4880874791D34019E2EC">
    <w:name w:val="A5278472FF3C4880874791D34019E2EC"/>
  </w:style>
  <w:style w:type="paragraph" w:customStyle="1" w:styleId="25FAFE05F7374A69BDC3DF446B02C21D">
    <w:name w:val="25FAFE05F7374A69BDC3DF446B02C21D"/>
  </w:style>
  <w:style w:type="paragraph" w:customStyle="1" w:styleId="1E30E7C01CDC438EB254E05E5772205F">
    <w:name w:val="1E30E7C01CDC438EB254E05E5772205F"/>
  </w:style>
  <w:style w:type="paragraph" w:customStyle="1" w:styleId="EBF79EC8929F46E99E1D240E518A639F">
    <w:name w:val="EBF79EC8929F46E99E1D240E518A639F"/>
  </w:style>
  <w:style w:type="paragraph" w:customStyle="1" w:styleId="DD591048AF1F468EA8A3596A2D594F59">
    <w:name w:val="DD591048AF1F468EA8A3596A2D594F59"/>
  </w:style>
  <w:style w:type="paragraph" w:customStyle="1" w:styleId="0A7AC1CB16414C438ECBAA59169D0A4C">
    <w:name w:val="0A7AC1CB16414C438ECBAA59169D0A4C"/>
  </w:style>
  <w:style w:type="paragraph" w:customStyle="1" w:styleId="F96EA872E2BB4720B2A02498AF055719">
    <w:name w:val="F96EA872E2BB4720B2A02498AF055719"/>
  </w:style>
  <w:style w:type="paragraph" w:customStyle="1" w:styleId="6DA3FEF8F0F94682BB79A3ACF0698F18">
    <w:name w:val="6DA3FEF8F0F94682BB79A3ACF0698F18"/>
  </w:style>
  <w:style w:type="paragraph" w:customStyle="1" w:styleId="A8E9D6BC3D494D9C944ACA194E8F2690">
    <w:name w:val="A8E9D6BC3D494D9C944ACA194E8F2690"/>
  </w:style>
  <w:style w:type="paragraph" w:customStyle="1" w:styleId="8DC430844FC143C89E13149714C60AAC">
    <w:name w:val="8DC430844FC143C89E13149714C60AAC"/>
  </w:style>
  <w:style w:type="paragraph" w:customStyle="1" w:styleId="B5EAF298AE274BE0B4C151A1A3F4B150">
    <w:name w:val="B5EAF298AE274BE0B4C151A1A3F4B150"/>
  </w:style>
  <w:style w:type="paragraph" w:customStyle="1" w:styleId="3C0A3EA2E7494123BD3399BA838F3B40">
    <w:name w:val="3C0A3EA2E7494123BD3399BA838F3B40"/>
  </w:style>
  <w:style w:type="paragraph" w:customStyle="1" w:styleId="EE603577355D4F229547974454F9DC84">
    <w:name w:val="EE603577355D4F229547974454F9DC84"/>
  </w:style>
  <w:style w:type="paragraph" w:customStyle="1" w:styleId="C025AC6F5A84453EA7407F72238C0E65">
    <w:name w:val="C025AC6F5A84453EA7407F72238C0E65"/>
  </w:style>
  <w:style w:type="paragraph" w:customStyle="1" w:styleId="A171E3DCBFF5412B827EB67FDBE517D9">
    <w:name w:val="A171E3DCBFF5412B827EB67FDBE517D9"/>
  </w:style>
  <w:style w:type="paragraph" w:customStyle="1" w:styleId="503B29F9E86D48DAB7AF6E5BED44300D">
    <w:name w:val="503B29F9E86D48DAB7AF6E5BED44300D"/>
  </w:style>
  <w:style w:type="paragraph" w:customStyle="1" w:styleId="C331A1E0CD734C1486A18F96606536EF">
    <w:name w:val="C331A1E0CD734C1486A18F96606536EF"/>
  </w:style>
  <w:style w:type="paragraph" w:customStyle="1" w:styleId="BFBC08DE48404CAFBC3E5B90825E2044">
    <w:name w:val="BFBC08DE48404CAFBC3E5B90825E2044"/>
  </w:style>
  <w:style w:type="paragraph" w:customStyle="1" w:styleId="9D481338132944F5ACF32C403951D1B1">
    <w:name w:val="9D481338132944F5ACF32C403951D1B1"/>
  </w:style>
  <w:style w:type="paragraph" w:customStyle="1" w:styleId="1F419C46F6064796A7D513503F62B109">
    <w:name w:val="1F419C46F6064796A7D513503F62B109"/>
  </w:style>
  <w:style w:type="paragraph" w:customStyle="1" w:styleId="DD9ADA558AD14B21B307470653872335">
    <w:name w:val="DD9ADA558AD14B21B307470653872335"/>
  </w:style>
  <w:style w:type="paragraph" w:customStyle="1" w:styleId="D928E165020643B8B7A69B64B969AAE3">
    <w:name w:val="D928E165020643B8B7A69B64B969AAE3"/>
  </w:style>
  <w:style w:type="paragraph" w:customStyle="1" w:styleId="31453446F1CE4ED4BD0BDFF39FA8CAAC">
    <w:name w:val="31453446F1CE4ED4BD0BDFF39FA8CAAC"/>
  </w:style>
  <w:style w:type="paragraph" w:customStyle="1" w:styleId="7FF9F3BE7DBC4639B64A421B70C4C746">
    <w:name w:val="7FF9F3BE7DBC4639B64A421B70C4C746"/>
  </w:style>
  <w:style w:type="paragraph" w:customStyle="1" w:styleId="65246BA97EC842D59CACF2D9087D6C57">
    <w:name w:val="65246BA97EC842D59CACF2D9087D6C57"/>
  </w:style>
  <w:style w:type="paragraph" w:customStyle="1" w:styleId="637A766067DA47A393526328AFB227E0">
    <w:name w:val="637A766067DA47A393526328AFB227E0"/>
  </w:style>
  <w:style w:type="paragraph" w:customStyle="1" w:styleId="D2825DA590854FBC977790FE1187F0CB">
    <w:name w:val="D2825DA590854FBC977790FE1187F0CB"/>
  </w:style>
  <w:style w:type="paragraph" w:customStyle="1" w:styleId="20A740BDA0FE463CB3B6118E511071C4">
    <w:name w:val="20A740BDA0FE463CB3B6118E511071C4"/>
  </w:style>
  <w:style w:type="paragraph" w:customStyle="1" w:styleId="6B5532E495D342F8B5D51724134ED49D">
    <w:name w:val="6B5532E495D342F8B5D51724134ED49D"/>
  </w:style>
  <w:style w:type="paragraph" w:customStyle="1" w:styleId="758A959693FC4E7C8D6D1B950AA7C1C0">
    <w:name w:val="758A959693FC4E7C8D6D1B950AA7C1C0"/>
  </w:style>
  <w:style w:type="paragraph" w:customStyle="1" w:styleId="B855E9661C5142AA863C64D75F1C141A">
    <w:name w:val="B855E9661C5142AA863C64D75F1C141A"/>
  </w:style>
  <w:style w:type="paragraph" w:customStyle="1" w:styleId="C21F9397297340C7B3CC5A11F4ABF619">
    <w:name w:val="C21F9397297340C7B3CC5A11F4ABF619"/>
  </w:style>
  <w:style w:type="paragraph" w:customStyle="1" w:styleId="B57E4CA18E774C50B8C69770781AE0F7">
    <w:name w:val="B57E4CA18E774C50B8C69770781AE0F7"/>
  </w:style>
  <w:style w:type="paragraph" w:customStyle="1" w:styleId="C6DE351CC9124755B752DB5F259A9D61">
    <w:name w:val="C6DE351CC9124755B752DB5F259A9D61"/>
  </w:style>
  <w:style w:type="paragraph" w:customStyle="1" w:styleId="C767EAE7F01C45F386A3F674203F0E90">
    <w:name w:val="C767EAE7F01C45F386A3F674203F0E90"/>
  </w:style>
  <w:style w:type="paragraph" w:customStyle="1" w:styleId="02533504471549BE8351B7A9EEFFF3A7">
    <w:name w:val="02533504471549BE8351B7A9EEFFF3A7"/>
  </w:style>
  <w:style w:type="paragraph" w:customStyle="1" w:styleId="DCF91D8B727D4B2CBDBA9BBDC41B8447">
    <w:name w:val="DCF91D8B727D4B2CBDBA9BBDC41B8447"/>
  </w:style>
  <w:style w:type="paragraph" w:customStyle="1" w:styleId="3E542A43753B4346B3754CD5A8FF20A9">
    <w:name w:val="3E542A43753B4346B3754CD5A8FF20A9"/>
  </w:style>
  <w:style w:type="paragraph" w:customStyle="1" w:styleId="E157A3933C8D4A0BAD78F2239FE9F472">
    <w:name w:val="E157A3933C8D4A0BAD78F2239FE9F472"/>
  </w:style>
  <w:style w:type="paragraph" w:customStyle="1" w:styleId="A0C8B2DA8D7A46EA9172328365625985">
    <w:name w:val="A0C8B2DA8D7A46EA9172328365625985"/>
  </w:style>
  <w:style w:type="paragraph" w:customStyle="1" w:styleId="A9A729F5D2C34B569DF5729348DD631E">
    <w:name w:val="A9A729F5D2C34B569DF5729348DD631E"/>
  </w:style>
  <w:style w:type="paragraph" w:customStyle="1" w:styleId="26D9E9F6837040B9A43DD8F0E50F2DCD">
    <w:name w:val="26D9E9F6837040B9A43DD8F0E50F2DCD"/>
  </w:style>
  <w:style w:type="paragraph" w:customStyle="1" w:styleId="1E49FA2B0E524F3285444F829F517E0C">
    <w:name w:val="1E49FA2B0E524F3285444F829F517E0C"/>
  </w:style>
  <w:style w:type="paragraph" w:customStyle="1" w:styleId="BD3F400F5DD34A3F868658B793527A42">
    <w:name w:val="BD3F400F5DD34A3F868658B793527A42"/>
  </w:style>
  <w:style w:type="paragraph" w:customStyle="1" w:styleId="49990B0A12DE4094884DBD3CC44D8658">
    <w:name w:val="49990B0A12DE4094884DBD3CC44D8658"/>
  </w:style>
  <w:style w:type="paragraph" w:customStyle="1" w:styleId="E39271301E1644BF87E31F83667797F5">
    <w:name w:val="E39271301E1644BF87E31F83667797F5"/>
  </w:style>
  <w:style w:type="paragraph" w:customStyle="1" w:styleId="28AB20AAAFD44494B431F11FE39F3FC2">
    <w:name w:val="28AB20AAAFD44494B431F11FE39F3FC2"/>
  </w:style>
  <w:style w:type="paragraph" w:customStyle="1" w:styleId="BC8E1B927A1E487ABC41D9E5E08A7319">
    <w:name w:val="BC8E1B927A1E487ABC41D9E5E08A7319"/>
  </w:style>
  <w:style w:type="paragraph" w:customStyle="1" w:styleId="30C850D7FB8E478E8CE27D03AE9B9063">
    <w:name w:val="30C850D7FB8E478E8CE27D03AE9B9063"/>
  </w:style>
  <w:style w:type="paragraph" w:customStyle="1" w:styleId="40ED6A93EB7A447ABE97808DFD00907D">
    <w:name w:val="40ED6A93EB7A447ABE97808DFD0090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trip itinerar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03B449-B68A-4532-82AA-C4A18DDDF6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9BC67A-712B-4DE3-859F-53F8BEBABF8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E07874D-9613-4190-9935-9DD31CFE8A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trip itinerary.dotx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Riddick S (Stewart)</dc:creator>
  <cp:lastModifiedBy>Riddick, Stewart H</cp:lastModifiedBy>
  <cp:revision>2</cp:revision>
  <dcterms:created xsi:type="dcterms:W3CDTF">2018-10-02T13:05:00Z</dcterms:created>
  <dcterms:modified xsi:type="dcterms:W3CDTF">2018-10-02T13:05:00Z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